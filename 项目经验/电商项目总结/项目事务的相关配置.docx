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0B263C" w:rsidP="000B263C">
      <w:pPr>
        <w:pStyle w:val="a3"/>
      </w:pPr>
      <w:r>
        <w:rPr>
          <w:rFonts w:hint="eastAsia"/>
        </w:rPr>
        <w:t>项目事务的相关配置</w:t>
      </w:r>
    </w:p>
    <w:p w:rsidR="00587CAC" w:rsidRDefault="00587CAC" w:rsidP="00587CAC">
      <w:pPr>
        <w:pStyle w:val="1"/>
      </w:pPr>
      <w:r>
        <w:t>1 spring</w:t>
      </w:r>
      <w:r>
        <w:t>容器事务配置的步骤</w:t>
      </w:r>
    </w:p>
    <w:p w:rsidR="000B263C" w:rsidRDefault="00B7138E" w:rsidP="000B263C">
      <w:r>
        <w:t>配置步骤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A7D82" w:rsidRPr="00BA7D82" w:rsidTr="00BA7D82">
        <w:tc>
          <w:tcPr>
            <w:tcW w:w="11046" w:type="dxa"/>
          </w:tcPr>
          <w:p w:rsidR="00BA7D82" w:rsidRDefault="00E41B73" w:rsidP="000B263C">
            <w:r>
              <w:t>1</w:t>
            </w:r>
            <w:r w:rsidR="00BA7D82">
              <w:t>引入事务</w:t>
            </w:r>
            <w:proofErr w:type="spellStart"/>
            <w:r w:rsidR="00BA7D82">
              <w:t>pom</w:t>
            </w:r>
            <w:proofErr w:type="spellEnd"/>
            <w:r w:rsidR="00BA7D82">
              <w:t>依赖</w:t>
            </w:r>
            <w:r w:rsidR="00BA7D82">
              <w:rPr>
                <w:rFonts w:hint="eastAsia"/>
              </w:rPr>
              <w:t>信息</w:t>
            </w:r>
          </w:p>
          <w:p w:rsidR="00BA7D82" w:rsidRDefault="00E41B73" w:rsidP="000B263C">
            <w:r>
              <w:t>2</w:t>
            </w:r>
            <w:r w:rsidR="00D44534">
              <w:t>在容器中配置</w:t>
            </w:r>
            <w:proofErr w:type="spellStart"/>
            <w:r w:rsidR="00D44534" w:rsidRPr="00D44534">
              <w:t>DataSourceTransactionManager</w:t>
            </w:r>
            <w:proofErr w:type="spellEnd"/>
            <w:r w:rsidR="00D44534">
              <w:t>事务管理器</w:t>
            </w:r>
          </w:p>
          <w:p w:rsidR="002B30D4" w:rsidRDefault="002B30D4" w:rsidP="000B263C">
            <w:r>
              <w:t xml:space="preserve">3 </w:t>
            </w:r>
            <w:proofErr w:type="spellStart"/>
            <w:r w:rsidR="00FF228B" w:rsidRPr="00D44534">
              <w:t>DataSourceTransactionManager</w:t>
            </w:r>
            <w:proofErr w:type="spellEnd"/>
            <w:r w:rsidR="00FF228B">
              <w:t>事务管理器</w:t>
            </w:r>
            <w:r w:rsidR="009435D2">
              <w:t>的方法</w:t>
            </w:r>
            <w:r w:rsidR="00FF228B">
              <w:t>用</w:t>
            </w:r>
            <w:proofErr w:type="spellStart"/>
            <w:r w:rsidR="000F1028">
              <w:t>aop</w:t>
            </w:r>
            <w:proofErr w:type="spellEnd"/>
            <w:r w:rsidR="00FF228B">
              <w:t>方式来管理业务层的提交和回滚</w:t>
            </w:r>
          </w:p>
          <w:p w:rsidR="009435D2" w:rsidRDefault="00C83BB9" w:rsidP="000B263C">
            <w:r>
              <w:t xml:space="preserve">4 </w:t>
            </w:r>
            <w:proofErr w:type="spellStart"/>
            <w:r w:rsidR="00E41B73" w:rsidRPr="00D44534">
              <w:t>DataSourceTransactionManager</w:t>
            </w:r>
            <w:proofErr w:type="spellEnd"/>
            <w:r w:rsidR="000C74A5">
              <w:t>是</w:t>
            </w:r>
            <w:proofErr w:type="spellStart"/>
            <w:r w:rsidR="000C74A5">
              <w:t>aop</w:t>
            </w:r>
            <w:proofErr w:type="spellEnd"/>
            <w:r w:rsidR="000C74A5">
              <w:t>的通知，</w:t>
            </w:r>
            <w:proofErr w:type="spellStart"/>
            <w:r w:rsidR="000C74A5" w:rsidRPr="000C74A5">
              <w:t>pay_order</w:t>
            </w:r>
            <w:proofErr w:type="spellEnd"/>
            <w:r w:rsidR="000C74A5">
              <w:t>是</w:t>
            </w:r>
            <w:proofErr w:type="spellStart"/>
            <w:r w:rsidR="000C74A5">
              <w:t>aop</w:t>
            </w:r>
            <w:proofErr w:type="spellEnd"/>
            <w:r w:rsidR="000C74A5">
              <w:t>的连接点</w:t>
            </w:r>
          </w:p>
          <w:p w:rsidR="00A7638C" w:rsidRDefault="00A7638C" w:rsidP="000B263C">
            <w:pPr>
              <w:rPr>
                <w:rFonts w:hint="eastAsia"/>
              </w:rPr>
            </w:pPr>
            <w:r>
              <w:t xml:space="preserve">5 </w:t>
            </w:r>
            <w:r>
              <w:t>配置通知连接切点的切点表达式</w:t>
            </w:r>
          </w:p>
        </w:tc>
      </w:tr>
    </w:tbl>
    <w:p w:rsidR="00B7138E" w:rsidRDefault="00B7138E" w:rsidP="000B263C"/>
    <w:p w:rsidR="00B7138E" w:rsidRDefault="000C74A5" w:rsidP="000B263C">
      <w:proofErr w:type="spellStart"/>
      <w:r>
        <w:t>A</w:t>
      </w:r>
      <w:r>
        <w:rPr>
          <w:rFonts w:hint="eastAsia"/>
        </w:rPr>
        <w:t>op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C74A5" w:rsidTr="000C74A5">
        <w:tc>
          <w:tcPr>
            <w:tcW w:w="11046" w:type="dxa"/>
          </w:tcPr>
          <w:p w:rsidR="000C74A5" w:rsidRDefault="000C74A5" w:rsidP="000B263C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切入点和切面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切入点是用来表示连接点点的表达式，切面是</w:t>
            </w:r>
            <w:r w:rsidR="00263119">
              <w:rPr>
                <w:rFonts w:hint="eastAsia"/>
              </w:rPr>
              <w:t>切入点的集合</w:t>
            </w:r>
            <w:r>
              <w:rPr>
                <w:rFonts w:hint="eastAsia"/>
              </w:rPr>
              <w:t>)</w:t>
            </w:r>
          </w:p>
          <w:p w:rsidR="00263119" w:rsidRDefault="00263119" w:rsidP="000B263C">
            <w:r>
              <w:t xml:space="preserve">2 </w:t>
            </w:r>
            <w:r>
              <w:t>连接点</w:t>
            </w:r>
            <w:r w:rsidR="00B858B4">
              <w:rPr>
                <w:rFonts w:hint="eastAsia"/>
              </w:rPr>
              <w:t>(</w:t>
            </w:r>
            <w:r w:rsidR="00B858B4">
              <w:rPr>
                <w:rFonts w:hint="eastAsia"/>
              </w:rPr>
              <w:t>被代理方法</w:t>
            </w:r>
            <w:r w:rsidR="00B858B4">
              <w:rPr>
                <w:rFonts w:hint="eastAsia"/>
              </w:rPr>
              <w:t>)</w:t>
            </w:r>
          </w:p>
          <w:p w:rsidR="00263119" w:rsidRDefault="00263119" w:rsidP="000B263C">
            <w:pPr>
              <w:rPr>
                <w:rFonts w:hint="eastAsia"/>
              </w:rPr>
            </w:pPr>
            <w:r>
              <w:t xml:space="preserve">3 </w:t>
            </w:r>
            <w:r>
              <w:t>通知</w:t>
            </w:r>
            <w:r w:rsidR="00993FFD">
              <w:rPr>
                <w:rFonts w:hint="eastAsia"/>
              </w:rPr>
              <w:t>(</w:t>
            </w:r>
            <w:r w:rsidR="00993FFD">
              <w:rPr>
                <w:rFonts w:hint="eastAsia"/>
              </w:rPr>
              <w:t>需要在代理类中对被代理方法进行的修改</w:t>
            </w:r>
            <w:r w:rsidR="00993FFD">
              <w:rPr>
                <w:rFonts w:hint="eastAsia"/>
              </w:rPr>
              <w:t>)</w:t>
            </w:r>
          </w:p>
        </w:tc>
      </w:tr>
    </w:tbl>
    <w:p w:rsidR="000C74A5" w:rsidRDefault="000C74A5" w:rsidP="000B263C">
      <w:pPr>
        <w:rPr>
          <w:rFonts w:hint="eastAsia"/>
        </w:rPr>
      </w:pPr>
    </w:p>
    <w:p w:rsidR="00DE0602" w:rsidRDefault="00DE0602" w:rsidP="000B263C"/>
    <w:p w:rsidR="00DE0602" w:rsidRDefault="00587CAC" w:rsidP="00587CAC">
      <w:pPr>
        <w:pStyle w:val="1"/>
      </w:pPr>
      <w:r>
        <w:t xml:space="preserve">2 </w:t>
      </w:r>
      <w:r>
        <w:t>事务配置的问题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87CAC" w:rsidTr="00587CAC">
        <w:tc>
          <w:tcPr>
            <w:tcW w:w="11046" w:type="dxa"/>
          </w:tcPr>
          <w:p w:rsidR="00587CAC" w:rsidRDefault="00587CAC" w:rsidP="00587CAC">
            <w:r>
              <w:rPr>
                <w:rFonts w:hint="eastAsia"/>
              </w:rPr>
              <w:t>1</w:t>
            </w:r>
            <w:r>
              <w:t>如果配置了</w:t>
            </w:r>
            <w:r>
              <w:t>spring</w:t>
            </w:r>
            <w:r>
              <w:t>的容器事务，</w:t>
            </w:r>
            <w:proofErr w:type="spellStart"/>
            <w:r>
              <w:t>mvc</w:t>
            </w:r>
            <w:proofErr w:type="spellEnd"/>
            <w:r>
              <w:t>的控制层注入业务层需要用接口，不能用实现类，否则报错</w:t>
            </w:r>
          </w:p>
          <w:p w:rsidR="00252363" w:rsidRDefault="00DB64B2" w:rsidP="00587CAC">
            <w:pPr>
              <w:rPr>
                <w:rFonts w:hint="eastAsia"/>
              </w:rPr>
            </w:pPr>
            <w:r>
              <w:t>可以让</w:t>
            </w:r>
            <w:proofErr w:type="spellStart"/>
            <w:r w:rsidR="00E8369D" w:rsidRPr="00D44534">
              <w:t>DataSourceTransactionManager</w:t>
            </w:r>
            <w:proofErr w:type="spellEnd"/>
            <w:r w:rsidR="00E8369D">
              <w:t>容器事务起作用</w:t>
            </w:r>
          </w:p>
          <w:p w:rsidR="00DB64B2" w:rsidRDefault="00DB64B2" w:rsidP="00587CAC">
            <w:pPr>
              <w:rPr>
                <w:rFonts w:hint="eastAsia"/>
              </w:rPr>
            </w:pPr>
          </w:p>
          <w:p w:rsidR="00587CAC" w:rsidRDefault="00587CAC" w:rsidP="00587CAC">
            <w:r>
              <w:t>2 web.xml</w:t>
            </w:r>
            <w:r>
              <w:t>中配置</w:t>
            </w:r>
            <w:r w:rsidRPr="00587CAC">
              <w:t>&lt;load-on-startup&gt;1&lt;/load-on-startup&gt;</w:t>
            </w:r>
            <w:r>
              <w:t>在项目启动时，</w:t>
            </w:r>
            <w:proofErr w:type="spellStart"/>
            <w:r>
              <w:t>mvc</w:t>
            </w:r>
            <w:proofErr w:type="spellEnd"/>
            <w:r>
              <w:t>的</w:t>
            </w:r>
            <w:r>
              <w:t>servlet</w:t>
            </w:r>
            <w:r>
              <w:t>启动时会创建</w:t>
            </w:r>
          </w:p>
          <w:p w:rsidR="00966F1F" w:rsidRDefault="00966F1F" w:rsidP="00587CAC">
            <w:pPr>
              <w:rPr>
                <w:rFonts w:hint="eastAsia"/>
              </w:rPr>
            </w:pPr>
          </w:p>
          <w:p w:rsidR="00587CAC" w:rsidRDefault="00587CAC" w:rsidP="00587CAC">
            <w:pPr>
              <w:rPr>
                <w:rFonts w:hint="eastAsia"/>
              </w:rPr>
            </w:pPr>
            <w:r>
              <w:t>3</w:t>
            </w:r>
            <w:r>
              <w:t>如果将</w:t>
            </w:r>
            <w:r>
              <w:t>spring</w:t>
            </w:r>
            <w:r>
              <w:t>中的业务</w:t>
            </w:r>
            <w:r>
              <w:t>bean</w:t>
            </w:r>
            <w:r>
              <w:t>转移到</w:t>
            </w:r>
            <w:proofErr w:type="spellStart"/>
            <w:r>
              <w:t>mvc</w:t>
            </w:r>
            <w:proofErr w:type="spellEnd"/>
            <w:r>
              <w:t>中</w:t>
            </w:r>
            <w:r w:rsidR="00360721">
              <w:t>，即使在加入事务的情况下也能正常</w:t>
            </w:r>
            <w:r w:rsidR="00AC49A5">
              <w:t>使用</w:t>
            </w:r>
          </w:p>
          <w:p w:rsidR="00D70611" w:rsidRDefault="00D70611" w:rsidP="00D70611">
            <w:pPr>
              <w:rPr>
                <w:rFonts w:hint="eastAsia"/>
              </w:rPr>
            </w:pPr>
            <w:r>
              <w:t>不能</w:t>
            </w:r>
            <w:r>
              <w:t>让</w:t>
            </w:r>
            <w:proofErr w:type="spellStart"/>
            <w:r w:rsidRPr="00D44534">
              <w:t>DataSourceTransactionManager</w:t>
            </w:r>
            <w:proofErr w:type="spellEnd"/>
            <w:r>
              <w:t>容器事务起作用</w:t>
            </w:r>
          </w:p>
          <w:p w:rsidR="00587CAC" w:rsidRDefault="00587CAC" w:rsidP="00587CAC">
            <w:pPr>
              <w:rPr>
                <w:rFonts w:hint="eastAsia"/>
              </w:rPr>
            </w:pPr>
          </w:p>
        </w:tc>
      </w:tr>
    </w:tbl>
    <w:p w:rsidR="00587CAC" w:rsidRPr="00587CAC" w:rsidRDefault="00587CAC" w:rsidP="00587CAC">
      <w:pPr>
        <w:rPr>
          <w:rFonts w:hint="eastAsia"/>
        </w:rPr>
      </w:pPr>
    </w:p>
    <w:p w:rsidR="00DE0602" w:rsidRDefault="00DE0602" w:rsidP="000B26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50BA3" w:rsidTr="00C50BA3">
        <w:tc>
          <w:tcPr>
            <w:tcW w:w="11046" w:type="dxa"/>
          </w:tcPr>
          <w:p w:rsidR="00C50BA3" w:rsidRDefault="00C50BA3" w:rsidP="000B263C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在一个项目中，在</w:t>
            </w:r>
            <w:r w:rsidR="00F16BF6">
              <w:t>不使</w:t>
            </w:r>
            <w:r>
              <w:t>用</w:t>
            </w:r>
            <w:r>
              <w:t>spring</w:t>
            </w:r>
            <w:r>
              <w:t>容器事务前提下，将业务层放在</w:t>
            </w:r>
            <w:proofErr w:type="spellStart"/>
            <w:r>
              <w:t>mvc</w:t>
            </w:r>
            <w:proofErr w:type="spellEnd"/>
            <w:r>
              <w:t>容器中和放在</w:t>
            </w:r>
            <w:r>
              <w:t>spring</w:t>
            </w:r>
            <w:r>
              <w:t>容器中都可以，并且用</w:t>
            </w:r>
            <w:r>
              <w:t>imp</w:t>
            </w:r>
            <w:r>
              <w:t>实现类注入，和用</w:t>
            </w:r>
            <w:proofErr w:type="spellStart"/>
            <w:r>
              <w:t>inf</w:t>
            </w:r>
            <w:proofErr w:type="spellEnd"/>
            <w:r>
              <w:t>接口</w:t>
            </w:r>
            <w:proofErr w:type="gramStart"/>
            <w:r>
              <w:t>注入没</w:t>
            </w:r>
            <w:proofErr w:type="gramEnd"/>
            <w:r>
              <w:t>区别</w:t>
            </w:r>
          </w:p>
          <w:p w:rsidR="00F16BF6" w:rsidRDefault="00F16BF6" w:rsidP="007A2075">
            <w:r>
              <w:lastRenderedPageBreak/>
              <w:t>2</w:t>
            </w:r>
            <w:r w:rsidR="00417048">
              <w:t>在一个项目中，在使用</w:t>
            </w:r>
            <w:r w:rsidR="00417048">
              <w:t>spring</w:t>
            </w:r>
            <w:r w:rsidR="00417048">
              <w:t>容器事务前提下</w:t>
            </w:r>
            <w:r w:rsidR="009C19F8">
              <w:t>，</w:t>
            </w:r>
            <w:r w:rsidR="000F3E1E">
              <w:t>如果</w:t>
            </w:r>
            <w:r w:rsidR="000F3E1E">
              <w:t>业务层放在</w:t>
            </w:r>
            <w:proofErr w:type="spellStart"/>
            <w:r w:rsidR="000F3E1E">
              <w:t>mvc</w:t>
            </w:r>
            <w:proofErr w:type="spellEnd"/>
            <w:r w:rsidR="000F3E1E">
              <w:t>容器中</w:t>
            </w:r>
            <w:r w:rsidR="000F3E1E">
              <w:t>，</w:t>
            </w:r>
            <w:r w:rsidR="007A2075">
              <w:t>可以实现类和</w:t>
            </w:r>
            <w:r w:rsidR="007A2075">
              <w:rPr>
                <w:rFonts w:hint="eastAsia"/>
              </w:rPr>
              <w:t>接口注入，但是事务不起作用，</w:t>
            </w:r>
            <w:r w:rsidR="00213B02" w:rsidRPr="007542A4">
              <w:rPr>
                <w:rFonts w:hint="eastAsia"/>
                <w:highlight w:val="yellow"/>
              </w:rPr>
              <w:t>如果放在</w:t>
            </w:r>
            <w:r w:rsidR="00213B02" w:rsidRPr="007542A4">
              <w:rPr>
                <w:rFonts w:hint="eastAsia"/>
                <w:highlight w:val="yellow"/>
              </w:rPr>
              <w:t>spring</w:t>
            </w:r>
            <w:r w:rsidR="00213B02" w:rsidRPr="007542A4">
              <w:rPr>
                <w:rFonts w:hint="eastAsia"/>
                <w:highlight w:val="yellow"/>
              </w:rPr>
              <w:t>容器中，比需用接口注入，事务起作用</w:t>
            </w:r>
            <w:r w:rsidR="007A2075">
              <w:rPr>
                <w:rFonts w:hint="eastAsia"/>
              </w:rPr>
              <w:t xml:space="preserve"> </w:t>
            </w:r>
          </w:p>
          <w:p w:rsidR="007542A4" w:rsidRDefault="007542A4" w:rsidP="007A2075"/>
          <w:p w:rsidR="009331EA" w:rsidRDefault="009331EA" w:rsidP="007A2075">
            <w:r>
              <w:t xml:space="preserve">3 </w:t>
            </w:r>
            <w:r>
              <w:t>原因</w:t>
            </w:r>
            <w:r w:rsidR="00C502ED">
              <w:t xml:space="preserve">1 </w:t>
            </w:r>
            <w:r>
              <w:t>：</w:t>
            </w:r>
          </w:p>
          <w:p w:rsidR="004C35D1" w:rsidRDefault="004C35D1" w:rsidP="007A2075">
            <w:r>
              <w:t>Spring</w:t>
            </w:r>
            <w:r>
              <w:t>的容器事务管理业务层的事务，前提必须是在</w:t>
            </w:r>
            <w:r>
              <w:t>spring</w:t>
            </w:r>
            <w:r>
              <w:t>的容器内，如果业务层在</w:t>
            </w:r>
            <w:proofErr w:type="spellStart"/>
            <w:r>
              <w:t>mvc</w:t>
            </w:r>
            <w:proofErr w:type="spellEnd"/>
            <w:r>
              <w:t>，</w:t>
            </w:r>
            <w:proofErr w:type="spellStart"/>
            <w:r>
              <w:t>mvc</w:t>
            </w:r>
            <w:proofErr w:type="spellEnd"/>
            <w:r>
              <w:t>容器是私有容器</w:t>
            </w:r>
            <w:r>
              <w:rPr>
                <w:rFonts w:hint="eastAsia"/>
              </w:rPr>
              <w:t>(spring</w:t>
            </w:r>
            <w:r>
              <w:rPr>
                <w:rFonts w:hint="eastAsia"/>
              </w:rPr>
              <w:t>容器是公共容器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7F2195">
              <w:rPr>
                <w:rFonts w:hint="eastAsia"/>
              </w:rPr>
              <w:t>将会导致</w:t>
            </w:r>
            <w:r w:rsidR="007E0740">
              <w:rPr>
                <w:rFonts w:hint="eastAsia"/>
              </w:rPr>
              <w:t>spring</w:t>
            </w:r>
            <w:r w:rsidR="007E0740">
              <w:rPr>
                <w:rFonts w:hint="eastAsia"/>
              </w:rPr>
              <w:t>的容器事务管理器</w:t>
            </w:r>
            <w:proofErr w:type="spellStart"/>
            <w:r w:rsidR="00AF7319" w:rsidRPr="00D44534">
              <w:t>DataSourceTransactionManager</w:t>
            </w:r>
            <w:proofErr w:type="spellEnd"/>
            <w:r w:rsidR="00AF7319">
              <w:t>无权代理</w:t>
            </w:r>
            <w:proofErr w:type="spellStart"/>
            <w:r w:rsidR="00AF7319">
              <w:t>mvc</w:t>
            </w:r>
            <w:proofErr w:type="spellEnd"/>
            <w:r w:rsidR="00AF7319">
              <w:t>容器中的业务层的方法</w:t>
            </w:r>
          </w:p>
          <w:p w:rsidR="00C502ED" w:rsidRDefault="00C502ED" w:rsidP="007A2075"/>
          <w:p w:rsidR="00C502ED" w:rsidRDefault="00C502ED" w:rsidP="007A2075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原因</w:t>
            </w:r>
            <w:r>
              <w:t>2</w:t>
            </w:r>
            <w:r>
              <w:t>：</w:t>
            </w:r>
          </w:p>
          <w:p w:rsidR="00C502ED" w:rsidRDefault="00C502ED" w:rsidP="007A2075">
            <w:r>
              <w:rPr>
                <w:rFonts w:hint="eastAsia"/>
              </w:rPr>
              <w:t>为什么加入事务后，</w:t>
            </w:r>
            <w:proofErr w:type="spellStart"/>
            <w:r w:rsidR="002404BD">
              <w:rPr>
                <w:rFonts w:hint="eastAsia"/>
              </w:rPr>
              <w:t>mvc</w:t>
            </w:r>
            <w:proofErr w:type="spellEnd"/>
            <w:r w:rsidR="002404BD">
              <w:rPr>
                <w:rFonts w:hint="eastAsia"/>
              </w:rPr>
              <w:t>中</w:t>
            </w:r>
            <w:r>
              <w:rPr>
                <w:rFonts w:hint="eastAsia"/>
              </w:rPr>
              <w:t>imp</w:t>
            </w:r>
            <w:r>
              <w:rPr>
                <w:rFonts w:hint="eastAsia"/>
              </w:rPr>
              <w:t>注入会报错</w:t>
            </w:r>
          </w:p>
          <w:p w:rsidR="00077F43" w:rsidRDefault="00077F43" w:rsidP="007A2075">
            <w:r>
              <w:t>如果在</w:t>
            </w:r>
            <w:proofErr w:type="spellStart"/>
            <w:r>
              <w:t>mvc</w:t>
            </w:r>
            <w:proofErr w:type="spellEnd"/>
            <w:r>
              <w:t>容器中</w:t>
            </w:r>
            <w:r>
              <w:t>imp</w:t>
            </w:r>
            <w:r>
              <w:t>的实现类可以直接注入</w:t>
            </w:r>
            <w:proofErr w:type="spellStart"/>
            <w:r>
              <w:t>mvc</w:t>
            </w:r>
            <w:proofErr w:type="spellEnd"/>
            <w:r>
              <w:t>的控制层</w:t>
            </w:r>
          </w:p>
          <w:p w:rsidR="00077F43" w:rsidRDefault="00077F43" w:rsidP="007A2075">
            <w:r>
              <w:t>如果在</w:t>
            </w:r>
            <w:r>
              <w:t>spring</w:t>
            </w:r>
            <w:r>
              <w:t>的容器中</w:t>
            </w:r>
            <w:r w:rsidR="00C11B9E">
              <w:t>，</w:t>
            </w:r>
            <w:proofErr w:type="gramStart"/>
            <w:r w:rsidR="00673F53">
              <w:t>不</w:t>
            </w:r>
            <w:proofErr w:type="gramEnd"/>
            <w:r w:rsidR="00673F53">
              <w:t>配置事务的时候，也可以用</w:t>
            </w:r>
            <w:r w:rsidR="00673F53">
              <w:t>imp</w:t>
            </w:r>
            <w:r w:rsidR="00673F53">
              <w:t>注入</w:t>
            </w:r>
            <w:r w:rsidR="00673F53">
              <w:rPr>
                <w:rFonts w:hint="eastAsia"/>
              </w:rPr>
              <w:t>(</w:t>
            </w:r>
            <w:r w:rsidR="009702C8">
              <w:rPr>
                <w:rFonts w:hint="eastAsia"/>
              </w:rPr>
              <w:t>spring</w:t>
            </w:r>
            <w:r w:rsidR="009702C8">
              <w:rPr>
                <w:rFonts w:hint="eastAsia"/>
              </w:rPr>
              <w:t>容器是公共容器</w:t>
            </w:r>
            <w:r w:rsidR="00673F53">
              <w:rPr>
                <w:rFonts w:hint="eastAsia"/>
              </w:rPr>
              <w:t>)</w:t>
            </w:r>
            <w:r w:rsidR="009702C8">
              <w:t>,</w:t>
            </w:r>
            <w:r w:rsidR="009702C8">
              <w:t>但是在配置</w:t>
            </w:r>
            <w:proofErr w:type="spellStart"/>
            <w:r w:rsidR="009702C8">
              <w:t>aop</w:t>
            </w:r>
            <w:proofErr w:type="spellEnd"/>
            <w:r w:rsidR="009702C8">
              <w:t>事务后，</w:t>
            </w:r>
            <w:r w:rsidR="009702C8">
              <w:t>imp</w:t>
            </w:r>
            <w:r w:rsidR="009702C8">
              <w:t>注入失败</w:t>
            </w:r>
            <w:r w:rsidR="009702C8">
              <w:rPr>
                <w:rFonts w:hint="eastAsia"/>
              </w:rPr>
              <w:t>(</w:t>
            </w:r>
            <w:r w:rsidR="009702C8">
              <w:rPr>
                <w:rFonts w:hint="eastAsia"/>
              </w:rPr>
              <w:t>没有</w:t>
            </w:r>
            <w:proofErr w:type="spellStart"/>
            <w:r w:rsidR="009702C8">
              <w:rPr>
                <w:rFonts w:hint="eastAsia"/>
              </w:rPr>
              <w:t>impbean</w:t>
            </w:r>
            <w:proofErr w:type="spellEnd"/>
            <w:r w:rsidR="009702C8">
              <w:rPr>
                <w:rFonts w:hint="eastAsia"/>
              </w:rPr>
              <w:t>的错误</w:t>
            </w:r>
            <w:r w:rsidR="009702C8">
              <w:rPr>
                <w:rFonts w:hint="eastAsia"/>
              </w:rPr>
              <w:t>)</w:t>
            </w:r>
            <w:r w:rsidR="00FD68AA">
              <w:rPr>
                <w:rFonts w:hint="eastAsia"/>
              </w:rPr>
              <w:t>？</w:t>
            </w:r>
          </w:p>
          <w:p w:rsidR="00FD68AA" w:rsidRDefault="00FD68AA" w:rsidP="007A2075">
            <w:pPr>
              <w:rPr>
                <w:rFonts w:hint="eastAsia"/>
              </w:rPr>
            </w:pPr>
            <w:r>
              <w:t>加入事务之后业务</w:t>
            </w:r>
            <w:proofErr w:type="gramStart"/>
            <w:r>
              <w:t>层实现</w:t>
            </w:r>
            <w:proofErr w:type="gramEnd"/>
            <w:r>
              <w:t>被</w:t>
            </w:r>
            <w:proofErr w:type="spellStart"/>
            <w:r>
              <w:t>aop</w:t>
            </w:r>
            <w:proofErr w:type="spellEnd"/>
            <w:r>
              <w:t>代理类代替了，生成的业务层的实现类是代理类的类型</w:t>
            </w:r>
            <w:r w:rsidR="00924730">
              <w:t>，此时用接口注入</w:t>
            </w:r>
            <w:r w:rsidR="00DA487E">
              <w:t>，</w:t>
            </w:r>
            <w:proofErr w:type="spellStart"/>
            <w:r w:rsidR="00DA487E">
              <w:t>aop</w:t>
            </w:r>
            <w:proofErr w:type="spellEnd"/>
            <w:r w:rsidR="00DA487E">
              <w:t>代理类和被代理</w:t>
            </w:r>
            <w:proofErr w:type="gramStart"/>
            <w:r w:rsidR="00DA487E">
              <w:t>类实现</w:t>
            </w:r>
            <w:proofErr w:type="gramEnd"/>
            <w:r w:rsidR="00DA487E">
              <w:t>同一个接口</w:t>
            </w:r>
          </w:p>
        </w:tc>
      </w:tr>
    </w:tbl>
    <w:p w:rsidR="00DE0602" w:rsidRDefault="00DE0602" w:rsidP="000B263C">
      <w:pPr>
        <w:rPr>
          <w:rFonts w:hint="eastAsia"/>
        </w:rPr>
      </w:pPr>
    </w:p>
    <w:p w:rsidR="000B263C" w:rsidRDefault="000B263C" w:rsidP="000B263C"/>
    <w:p w:rsidR="00DE0602" w:rsidRDefault="00C26E06" w:rsidP="00C26E06">
      <w:pPr>
        <w:pStyle w:val="1"/>
      </w:pPr>
      <w:r>
        <w:t xml:space="preserve">3 </w:t>
      </w:r>
      <w:proofErr w:type="spellStart"/>
      <w:r w:rsidR="00A53074">
        <w:t>Cxf</w:t>
      </w:r>
      <w:proofErr w:type="spellEnd"/>
      <w:r w:rsidR="00A53074">
        <w:t>事务的配置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53074" w:rsidTr="00A53074">
        <w:tc>
          <w:tcPr>
            <w:tcW w:w="11046" w:type="dxa"/>
          </w:tcPr>
          <w:p w:rsidR="00A53074" w:rsidRDefault="00A53074" w:rsidP="000B263C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cxf</w:t>
            </w:r>
            <w:proofErr w:type="spellEnd"/>
            <w:r>
              <w:rPr>
                <w:rFonts w:hint="eastAsia"/>
              </w:rPr>
              <w:t>框架的</w:t>
            </w:r>
            <w:r>
              <w:rPr>
                <w:rFonts w:hint="eastAsia"/>
              </w:rPr>
              <w:t>bean</w:t>
            </w:r>
          </w:p>
          <w:p w:rsidR="00A53074" w:rsidRDefault="00A53074" w:rsidP="000B263C">
            <w:r>
              <w:t>@service</w:t>
            </w:r>
            <w:r>
              <w:t>是</w:t>
            </w:r>
            <w:r>
              <w:t>spring</w:t>
            </w:r>
            <w:r>
              <w:t>框架的</w:t>
            </w:r>
            <w:r>
              <w:t>bean</w:t>
            </w:r>
          </w:p>
          <w:p w:rsidR="00A53074" w:rsidRDefault="00A53074" w:rsidP="000B263C">
            <w:proofErr w:type="spellStart"/>
            <w:r w:rsidRPr="00D44534">
              <w:t>DataSourceTransactionManager</w:t>
            </w:r>
            <w:proofErr w:type="spellEnd"/>
            <w:r>
              <w:t>可以管理</w:t>
            </w:r>
            <w:r>
              <w:t>@service</w:t>
            </w:r>
            <w:r>
              <w:t>，管理不了</w:t>
            </w:r>
            <w:r w:rsidR="00FC4760">
              <w:rPr>
                <w:rFonts w:hint="eastAsia"/>
              </w:rPr>
              <w:t>@</w:t>
            </w:r>
            <w:proofErr w:type="spellStart"/>
            <w:r w:rsidR="00FC4760">
              <w:rPr>
                <w:rFonts w:hint="eastAsia"/>
              </w:rPr>
              <w:t>webService</w:t>
            </w:r>
            <w:proofErr w:type="spellEnd"/>
          </w:p>
          <w:p w:rsidR="00FC4760" w:rsidRDefault="00FC4760" w:rsidP="000B263C"/>
          <w:p w:rsidR="00FC4760" w:rsidRPr="00A53074" w:rsidRDefault="00FC4760" w:rsidP="000B263C">
            <w:pPr>
              <w:rPr>
                <w:rFonts w:hint="eastAsia"/>
              </w:rPr>
            </w:pPr>
            <w:r>
              <w:t>注意：</w:t>
            </w:r>
            <w:proofErr w:type="spellStart"/>
            <w:r>
              <w:t>cxf</w:t>
            </w:r>
            <w:proofErr w:type="spellEnd"/>
            <w:r>
              <w:t>在配置事务时，要将</w:t>
            </w:r>
            <w:r>
              <w:t>server</w:t>
            </w:r>
            <w:r>
              <w:t>和</w:t>
            </w:r>
            <w:r>
              <w:t>service</w:t>
            </w:r>
            <w:r>
              <w:t>分开</w:t>
            </w:r>
          </w:p>
        </w:tc>
      </w:tr>
    </w:tbl>
    <w:p w:rsidR="00A53074" w:rsidRDefault="00A53074" w:rsidP="000B263C">
      <w:pPr>
        <w:rPr>
          <w:rFonts w:hint="eastAsia"/>
        </w:rPr>
      </w:pPr>
    </w:p>
    <w:p w:rsidR="00DE0602" w:rsidRDefault="00992056" w:rsidP="000B263C">
      <w:r>
        <w:t>多数据源切换和事务管理的</w:t>
      </w:r>
      <w:proofErr w:type="spellStart"/>
      <w:r>
        <w:t>aop</w:t>
      </w:r>
      <w:proofErr w:type="spellEnd"/>
      <w:r>
        <w:t>之间的关系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37B42" w:rsidTr="00237B42">
        <w:tc>
          <w:tcPr>
            <w:tcW w:w="11046" w:type="dxa"/>
          </w:tcPr>
          <w:p w:rsidR="00237B42" w:rsidRDefault="00237B42" w:rsidP="000B263C">
            <w:r>
              <w:rPr>
                <w:rFonts w:hint="eastAsia"/>
              </w:rPr>
              <w:t>多数据源切换在遇到事务时，</w:t>
            </w:r>
          </w:p>
          <w:p w:rsidR="003335C8" w:rsidRDefault="00237B42" w:rsidP="000B263C">
            <w:r>
              <w:t>如果在业务层切换数据源，相当于在业务层注入控制层</w:t>
            </w:r>
            <w:r w:rsidR="003335C8">
              <w:t>时，注入的是代理的业务，代理的业务层的数据源已经指定</w:t>
            </w:r>
          </w:p>
          <w:p w:rsidR="003335C8" w:rsidRPr="003335C8" w:rsidRDefault="003335C8" w:rsidP="000B263C">
            <w:pPr>
              <w:rPr>
                <w:rFonts w:hint="eastAsia"/>
              </w:rPr>
            </w:pPr>
            <w:r>
              <w:t>在代码执行到业务层时，执行的代理，</w:t>
            </w:r>
            <w:r w:rsidR="002F0F57">
              <w:t>你在被代理类</w:t>
            </w:r>
            <w:r>
              <w:t>中切换数据源</w:t>
            </w:r>
            <w:r w:rsidR="00C50C4B">
              <w:t>无效</w:t>
            </w:r>
          </w:p>
        </w:tc>
      </w:tr>
    </w:tbl>
    <w:p w:rsidR="00992056" w:rsidRDefault="00992056" w:rsidP="000B263C">
      <w:pPr>
        <w:rPr>
          <w:rFonts w:hint="eastAsia"/>
        </w:rPr>
      </w:pPr>
    </w:p>
    <w:p w:rsidR="00DE0602" w:rsidRDefault="00DE0602" w:rsidP="000B263C"/>
    <w:p w:rsidR="00237B42" w:rsidRDefault="00237B42" w:rsidP="000B263C"/>
    <w:p w:rsidR="00237B42" w:rsidRDefault="00237B42" w:rsidP="000B263C"/>
    <w:p w:rsidR="00237B42" w:rsidRDefault="00237B42" w:rsidP="000B263C"/>
    <w:p w:rsidR="00237B42" w:rsidRDefault="00237B42" w:rsidP="000B263C">
      <w:pPr>
        <w:rPr>
          <w:rFonts w:hint="eastAsia"/>
        </w:rPr>
      </w:pPr>
    </w:p>
    <w:p w:rsidR="00237B42" w:rsidRDefault="00237B42" w:rsidP="000B263C"/>
    <w:p w:rsidR="00AF3AC2" w:rsidRDefault="00AF3AC2" w:rsidP="000B263C"/>
    <w:p w:rsidR="00AF3AC2" w:rsidRDefault="00AF3AC2" w:rsidP="000B263C"/>
    <w:p w:rsidR="00AF3AC2" w:rsidRDefault="00BB193B" w:rsidP="000B26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49530</wp:posOffset>
                </wp:positionV>
                <wp:extent cx="1249680" cy="6553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3B" w:rsidRDefault="00BB193B" w:rsidP="00BB1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415.55pt;margin-top:3.9pt;width:98.4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" fillcolor="white [3201]" strokecolor="#f79646 [3209]" strokeweight="2pt">
                <v:textbox>
                  <w:txbxContent>
                    <w:p w:rsidR="00BB193B" w:rsidRDefault="00BB193B" w:rsidP="00BB1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49530</wp:posOffset>
                </wp:positionV>
                <wp:extent cx="1379220" cy="6324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93B" w:rsidRDefault="00BB193B" w:rsidP="00BB1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213.95pt;margin-top:3.9pt;width:108.6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" fillcolor="#4f81bd [3204]" strokecolor="#243f60 [1604]" strokeweight="2pt">
                <v:textbox>
                  <w:txbxContent>
                    <w:p w:rsidR="00BB193B" w:rsidRDefault="00BB193B" w:rsidP="00BB1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 w:rsidR="00AF3A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57150</wp:posOffset>
                </wp:positionV>
                <wp:extent cx="1516380" cy="609600"/>
                <wp:effectExtent l="0" t="0" r="2667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C2" w:rsidRDefault="00AF3AC2" w:rsidP="00AF3A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15.35pt;margin-top:4.5pt;width:119.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" fillcolor="#4f81bd [3204]" strokecolor="#243f60 [1604]" strokeweight="2pt">
                <v:textbox>
                  <w:txbxContent>
                    <w:p w:rsidR="00AF3AC2" w:rsidRDefault="00AF3AC2" w:rsidP="00AF3A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 w:rsidR="00AF3AC2" w:rsidRDefault="00BB193B" w:rsidP="000B26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150495</wp:posOffset>
                </wp:positionV>
                <wp:extent cx="1173480" cy="7620"/>
                <wp:effectExtent l="19050" t="57150" r="0" b="876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F1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23.15pt;margin-top:11.85pt;width:92.4pt;height: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127635</wp:posOffset>
                </wp:positionV>
                <wp:extent cx="982980" cy="0"/>
                <wp:effectExtent l="0" t="76200" r="2667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84670" id="直接箭头连接符 2" o:spid="_x0000_s1026" type="#_x0000_t32" style="position:absolute;left:0;text-align:left;margin-left:134.75pt;margin-top:10.05pt;width:77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AF3AC2" w:rsidRDefault="00AF3AC2" w:rsidP="000B263C"/>
    <w:p w:rsidR="00AF3AC2" w:rsidRDefault="00AF3AC2" w:rsidP="000B263C"/>
    <w:p w:rsidR="00AF3AC2" w:rsidRDefault="00BB193B" w:rsidP="000B263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171450</wp:posOffset>
                </wp:positionV>
                <wp:extent cx="1402080" cy="403860"/>
                <wp:effectExtent l="0" t="0" r="2667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3B" w:rsidRDefault="00BB193B" w:rsidP="00BB19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切换数据源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9" style="position:absolute;left:0;text-align:left;margin-left:6.35pt;margin-top:13.5pt;width:110.4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3/ewIAACMFAAAOAAAAZHJzL2Uyb0RvYy54bWysVMFu2zAMvQ/YPwi6r7bTr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" fillcolor="white [3201]" strokecolor="#f79646 [3209]" strokeweight="2pt">
                <v:textbox>
                  <w:txbxContent>
                    <w:p w:rsidR="00BB193B" w:rsidRDefault="00BB193B" w:rsidP="00BB19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切换数据源</w:t>
                      </w:r>
                    </w:p>
                  </w:txbxContent>
                </v:textbox>
              </v:rect>
            </w:pict>
          </mc:Fallback>
        </mc:AlternateContent>
      </w:r>
    </w:p>
    <w:p w:rsidR="00AF3AC2" w:rsidRDefault="00BB193B" w:rsidP="000B26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5715</wp:posOffset>
                </wp:positionV>
                <wp:extent cx="1303020" cy="495300"/>
                <wp:effectExtent l="0" t="0" r="1143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3B" w:rsidRDefault="00BB193B" w:rsidP="00BB1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代理层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30" style="position:absolute;left:0;text-align:left;margin-left:201.95pt;margin-top:.45pt;width:102.6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" fillcolor="white [3201]" strokecolor="#f79646 [3209]" strokeweight="2pt">
                <v:textbox>
                  <w:txbxContent>
                    <w:p w:rsidR="00BB193B" w:rsidRDefault="00BB193B" w:rsidP="00BB1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代理层</w:t>
                      </w:r>
                    </w:p>
                  </w:txbxContent>
                </v:textbox>
              </v:rect>
            </w:pict>
          </mc:Fallback>
        </mc:AlternateContent>
      </w:r>
    </w:p>
    <w:p w:rsidR="00AF3AC2" w:rsidRDefault="00BB193B" w:rsidP="000B26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129540</wp:posOffset>
                </wp:positionV>
                <wp:extent cx="7620" cy="350520"/>
                <wp:effectExtent l="76200" t="38100" r="68580" b="114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FCC1" id="直接箭头连接符 13" o:spid="_x0000_s1026" type="#_x0000_t32" style="position:absolute;left:0;text-align:left;margin-left:59.75pt;margin-top:10.2pt;width:.6pt;height:27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" strokecolor="#4579b8 [3044]">
                <v:stroke endarrow="block"/>
              </v:shape>
            </w:pict>
          </mc:Fallback>
        </mc:AlternateContent>
      </w:r>
      <w:r w:rsidRPr="00BB193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C36DD" wp14:editId="532197C6">
                <wp:simplePos x="0" y="0"/>
                <wp:positionH relativeFrom="column">
                  <wp:posOffset>3860165</wp:posOffset>
                </wp:positionH>
                <wp:positionV relativeFrom="paragraph">
                  <wp:posOffset>45720</wp:posOffset>
                </wp:positionV>
                <wp:extent cx="1226820" cy="838200"/>
                <wp:effectExtent l="38100" t="38100" r="3048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465B" id="直接箭头连接符 10" o:spid="_x0000_s1026" type="#_x0000_t32" style="position:absolute;left:0;text-align:left;margin-left:303.95pt;margin-top:3.6pt;width:96.6pt;height:6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" strokecolor="#4579b8 [3044]">
                <v:stroke endarrow="block"/>
              </v:shape>
            </w:pict>
          </mc:Fallback>
        </mc:AlternateContent>
      </w:r>
      <w:r w:rsidRPr="00BB193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D65B8" wp14:editId="4CE410A5">
                <wp:simplePos x="0" y="0"/>
                <wp:positionH relativeFrom="column">
                  <wp:posOffset>1513205</wp:posOffset>
                </wp:positionH>
                <wp:positionV relativeFrom="paragraph">
                  <wp:posOffset>45720</wp:posOffset>
                </wp:positionV>
                <wp:extent cx="1013460" cy="815340"/>
                <wp:effectExtent l="0" t="38100" r="53340" b="228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9107" id="直接箭头连接符 7" o:spid="_x0000_s1026" type="#_x0000_t32" style="position:absolute;left:0;text-align:left;margin-left:119.15pt;margin-top:3.6pt;width:79.8pt;height:6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AF3AC2" w:rsidRDefault="00BB193B" w:rsidP="000B263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3159126</wp:posOffset>
                </wp:positionH>
                <wp:positionV relativeFrom="paragraph">
                  <wp:posOffset>9525</wp:posOffset>
                </wp:positionV>
                <wp:extent cx="45719" cy="198120"/>
                <wp:effectExtent l="57150" t="38100" r="50165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9AE8" id="直接箭头连接符 12" o:spid="_x0000_s1026" type="#_x0000_t32" style="position:absolute;left:0;text-align:left;margin-left:248.75pt;margin-top:.75pt;width:3.6pt;height:15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AF3AC2" w:rsidRDefault="00BB193B" w:rsidP="000B263C">
      <w:pPr>
        <w:rPr>
          <w:rFonts w:hint="eastAsia"/>
        </w:rPr>
      </w:pPr>
      <w:r w:rsidRPr="00BB193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A8D78" wp14:editId="51B21E5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16380" cy="609600"/>
                <wp:effectExtent l="0" t="0" r="2667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93B" w:rsidRDefault="00BB193B" w:rsidP="00BB19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A8D78" id="矩形 6" o:spid="_x0000_s1031" style="position:absolute;left:0;text-align:left;margin-left:0;margin-top:.55pt;width:119.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" fillcolor="#4f81bd [3204]" strokecolor="#243f60 [1604]" strokeweight="2pt">
                <v:textbox>
                  <w:txbxContent>
                    <w:p w:rsidR="00BB193B" w:rsidRDefault="00BB193B" w:rsidP="00BB19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 w:rsidRPr="00BB193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F154D" wp14:editId="7B3104BC">
                <wp:simplePos x="0" y="0"/>
                <wp:positionH relativeFrom="column">
                  <wp:posOffset>2522220</wp:posOffset>
                </wp:positionH>
                <wp:positionV relativeFrom="paragraph">
                  <wp:posOffset>-635</wp:posOffset>
                </wp:positionV>
                <wp:extent cx="1379220" cy="632460"/>
                <wp:effectExtent l="0" t="0" r="1143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93B" w:rsidRDefault="00BB193B" w:rsidP="00BB1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F154D" id="矩形 8" o:spid="_x0000_s1032" style="position:absolute;left:0;text-align:left;margin-left:198.6pt;margin-top:-.05pt;width:108.6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" fillcolor="#4f81bd [3204]" strokecolor="#243f60 [1604]" strokeweight="2pt">
                <v:textbox>
                  <w:txbxContent>
                    <w:p w:rsidR="00BB193B" w:rsidRDefault="00BB193B" w:rsidP="00BB1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 w:rsidRPr="00BB193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87A5E" wp14:editId="3E0B6355">
                <wp:simplePos x="0" y="0"/>
                <wp:positionH relativeFrom="column">
                  <wp:posOffset>5082540</wp:posOffset>
                </wp:positionH>
                <wp:positionV relativeFrom="paragraph">
                  <wp:posOffset>-635</wp:posOffset>
                </wp:positionV>
                <wp:extent cx="1249680" cy="655320"/>
                <wp:effectExtent l="0" t="0" r="2667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3B" w:rsidRDefault="00BB193B" w:rsidP="00BB1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87A5E" id="椭圆 9" o:spid="_x0000_s1033" style="position:absolute;left:0;text-align:left;margin-left:400.2pt;margin-top:-.05pt;width:98.4pt;height:5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" fillcolor="white [3201]" strokecolor="#f79646 [3209]" strokeweight="2pt">
                <v:textbox>
                  <w:txbxContent>
                    <w:p w:rsidR="00BB193B" w:rsidRDefault="00BB193B" w:rsidP="00BB1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oval>
            </w:pict>
          </mc:Fallback>
        </mc:AlternateContent>
      </w:r>
    </w:p>
    <w:p w:rsidR="00237B42" w:rsidRDefault="00237B42" w:rsidP="000B263C"/>
    <w:p w:rsidR="00237B42" w:rsidRDefault="00237B42" w:rsidP="000B263C"/>
    <w:p w:rsidR="00237B42" w:rsidRDefault="00237B42" w:rsidP="000B263C">
      <w:pPr>
        <w:rPr>
          <w:rFonts w:hint="eastAsia"/>
        </w:rPr>
      </w:pPr>
    </w:p>
    <w:p w:rsidR="000B263C" w:rsidRDefault="000B263C" w:rsidP="000B263C"/>
    <w:p w:rsidR="00CF60FF" w:rsidRDefault="00CF60FF" w:rsidP="000B263C"/>
    <w:p w:rsidR="00CF60FF" w:rsidRDefault="00CF60FF" w:rsidP="00CF60FF">
      <w:pPr>
        <w:pStyle w:val="1"/>
      </w:pPr>
      <w:r>
        <w:t>4</w:t>
      </w:r>
      <w:r>
        <w:t>任务</w:t>
      </w:r>
    </w:p>
    <w:p w:rsidR="00CF60FF" w:rsidRDefault="00CF60FF" w:rsidP="00CF60FF">
      <w:r>
        <w:t xml:space="preserve">1 </w:t>
      </w:r>
      <w:r>
        <w:t>完成订单模块功能</w:t>
      </w:r>
    </w:p>
    <w:p w:rsidR="00CF60FF" w:rsidRDefault="00CF60FF" w:rsidP="00CF60FF">
      <w:pPr>
        <w:rPr>
          <w:rFonts w:hint="eastAsia"/>
        </w:rPr>
      </w:pPr>
      <w:r>
        <w:t xml:space="preserve">2 </w:t>
      </w:r>
      <w:r>
        <w:t>将交易系统和用户系统的事务管理配置上</w:t>
      </w:r>
      <w:bookmarkStart w:id="0" w:name="_GoBack"/>
      <w:bookmarkEnd w:id="0"/>
    </w:p>
    <w:p w:rsidR="00CF60FF" w:rsidRDefault="00CF60FF" w:rsidP="00CF60FF"/>
    <w:p w:rsidR="00CF60FF" w:rsidRPr="00CF60FF" w:rsidRDefault="00CF60FF" w:rsidP="00CF60FF">
      <w:pPr>
        <w:rPr>
          <w:rFonts w:hint="eastAsia"/>
        </w:rPr>
      </w:pPr>
    </w:p>
    <w:sectPr w:rsidR="00CF60FF" w:rsidRPr="00CF60FF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3C"/>
    <w:rsid w:val="00077F43"/>
    <w:rsid w:val="000B263C"/>
    <w:rsid w:val="000C52FB"/>
    <w:rsid w:val="000C74A5"/>
    <w:rsid w:val="000F1028"/>
    <w:rsid w:val="000F3E1E"/>
    <w:rsid w:val="001E6DCB"/>
    <w:rsid w:val="00213B02"/>
    <w:rsid w:val="00237B42"/>
    <w:rsid w:val="002404BD"/>
    <w:rsid w:val="00252363"/>
    <w:rsid w:val="00263119"/>
    <w:rsid w:val="002B30D4"/>
    <w:rsid w:val="002C2640"/>
    <w:rsid w:val="002D5A88"/>
    <w:rsid w:val="002F0F57"/>
    <w:rsid w:val="003335C8"/>
    <w:rsid w:val="00360721"/>
    <w:rsid w:val="003B42E1"/>
    <w:rsid w:val="00417048"/>
    <w:rsid w:val="004C35D1"/>
    <w:rsid w:val="00587CAC"/>
    <w:rsid w:val="00673F53"/>
    <w:rsid w:val="00736991"/>
    <w:rsid w:val="007542A4"/>
    <w:rsid w:val="007A2075"/>
    <w:rsid w:val="007B32A1"/>
    <w:rsid w:val="007E0740"/>
    <w:rsid w:val="007F2195"/>
    <w:rsid w:val="00906818"/>
    <w:rsid w:val="00924730"/>
    <w:rsid w:val="009331EA"/>
    <w:rsid w:val="009435D2"/>
    <w:rsid w:val="00966F1F"/>
    <w:rsid w:val="009702C8"/>
    <w:rsid w:val="00990BD0"/>
    <w:rsid w:val="00992056"/>
    <w:rsid w:val="00993FFD"/>
    <w:rsid w:val="009C19F8"/>
    <w:rsid w:val="009E4FCA"/>
    <w:rsid w:val="00A53074"/>
    <w:rsid w:val="00A7638C"/>
    <w:rsid w:val="00AC49A5"/>
    <w:rsid w:val="00AF3AC2"/>
    <w:rsid w:val="00AF7319"/>
    <w:rsid w:val="00B7138E"/>
    <w:rsid w:val="00B858B4"/>
    <w:rsid w:val="00BA7D82"/>
    <w:rsid w:val="00BB193B"/>
    <w:rsid w:val="00C11B9E"/>
    <w:rsid w:val="00C26E06"/>
    <w:rsid w:val="00C502ED"/>
    <w:rsid w:val="00C50BA3"/>
    <w:rsid w:val="00C50C4B"/>
    <w:rsid w:val="00C83BB9"/>
    <w:rsid w:val="00CF60FF"/>
    <w:rsid w:val="00D44534"/>
    <w:rsid w:val="00D70611"/>
    <w:rsid w:val="00DA487E"/>
    <w:rsid w:val="00DB64B2"/>
    <w:rsid w:val="00DE0602"/>
    <w:rsid w:val="00DF5788"/>
    <w:rsid w:val="00E41B73"/>
    <w:rsid w:val="00E8369D"/>
    <w:rsid w:val="00F16BF6"/>
    <w:rsid w:val="00F4161D"/>
    <w:rsid w:val="00FC4760"/>
    <w:rsid w:val="00FD68AA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14E8E-3883-4617-AAF3-5DFD6BA7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BA7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144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72</cp:revision>
  <dcterms:created xsi:type="dcterms:W3CDTF">2017-11-14T07:10:00Z</dcterms:created>
  <dcterms:modified xsi:type="dcterms:W3CDTF">2017-11-14T09:34:00Z</dcterms:modified>
</cp:coreProperties>
</file>