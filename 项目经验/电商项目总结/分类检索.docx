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09" w:rsidRDefault="00916292" w:rsidP="00916292">
      <w:pPr>
        <w:pStyle w:val="a3"/>
      </w:pPr>
      <w:r>
        <w:t>交易系统</w:t>
      </w:r>
      <w:r w:rsidR="005738D8">
        <w:rPr>
          <w:rFonts w:hint="eastAsia"/>
        </w:rPr>
        <w:t>分类检索</w:t>
      </w:r>
    </w:p>
    <w:p w:rsidR="00A80B58" w:rsidRDefault="00A80B58" w:rsidP="00A80B58"/>
    <w:p w:rsidR="00A80B58" w:rsidRDefault="00F90CD4" w:rsidP="00F90CD4">
      <w:pPr>
        <w:pStyle w:val="1"/>
      </w:pPr>
      <w:r>
        <w:t xml:space="preserve">1 </w:t>
      </w:r>
      <w:r w:rsidR="008B19D3">
        <w:t>检索的</w:t>
      </w:r>
      <w:r>
        <w:t>使用</w:t>
      </w:r>
    </w:p>
    <w:p w:rsidR="0024321F" w:rsidRDefault="009B7A19" w:rsidP="00A80B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33655</wp:posOffset>
                </wp:positionV>
                <wp:extent cx="1470660" cy="792480"/>
                <wp:effectExtent l="0" t="0" r="15240" b="26670"/>
                <wp:wrapNone/>
                <wp:docPr id="14" name="圆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7924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A19" w:rsidRDefault="009B7A19" w:rsidP="009B7A19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14" o:spid="_x0000_s1026" type="#_x0000_t22" style="position:absolute;left:0;text-align:left;margin-left:212.15pt;margin-top:2.65pt;width:115.8pt;height: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" fillcolor="#4f81bd [3204]" strokecolor="#243f60 [1604]" strokeweight="2pt">
                <v:textbox>
                  <w:txbxContent>
                    <w:p w:rsidR="009B7A19" w:rsidRDefault="009B7A19" w:rsidP="009B7A19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 w:rsidR="003A1CBE" w:rsidRDefault="00C4252B" w:rsidP="00A80B5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4172585</wp:posOffset>
                </wp:positionH>
                <wp:positionV relativeFrom="paragraph">
                  <wp:posOffset>165100</wp:posOffset>
                </wp:positionV>
                <wp:extent cx="1767840" cy="739140"/>
                <wp:effectExtent l="0" t="0" r="80010" b="609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4C9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28.55pt;margin-top:13pt;width:139.2pt;height:5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134620</wp:posOffset>
                </wp:positionV>
                <wp:extent cx="1630680" cy="678180"/>
                <wp:effectExtent l="38100" t="0" r="26670" b="647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895E1" id="直接箭头连接符 19" o:spid="_x0000_s1026" type="#_x0000_t32" style="position:absolute;left:0;text-align:left;margin-left:83.75pt;margin-top:10.6pt;width:128.4pt;height:53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3A1CBE" w:rsidRDefault="003A1CBE" w:rsidP="00A80B58"/>
    <w:p w:rsidR="003A1CBE" w:rsidRDefault="009B7A19" w:rsidP="00A80B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107950</wp:posOffset>
                </wp:positionV>
                <wp:extent cx="7620" cy="1485900"/>
                <wp:effectExtent l="38100" t="0" r="6858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859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2B268" id="直接箭头连接符 16" o:spid="_x0000_s1026" type="#_x0000_t32" style="position:absolute;left:0;text-align:left;margin-left:269.75pt;margin-top:8.5pt;width:.6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" strokecolor="#4579b8 [3044]">
                <v:stroke dashstyle="dash" endarrow="block"/>
              </v:shape>
            </w:pict>
          </mc:Fallback>
        </mc:AlternateContent>
      </w:r>
    </w:p>
    <w:p w:rsidR="003A1CBE" w:rsidRDefault="005E2533" w:rsidP="00A80B5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5262245</wp:posOffset>
                </wp:positionH>
                <wp:positionV relativeFrom="paragraph">
                  <wp:posOffset>140335</wp:posOffset>
                </wp:positionV>
                <wp:extent cx="1409700" cy="845820"/>
                <wp:effectExtent l="0" t="0" r="19050" b="11430"/>
                <wp:wrapNone/>
                <wp:docPr id="18" name="圆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458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533" w:rsidRDefault="005E2533" w:rsidP="005E2533">
                            <w:pPr>
                              <w:jc w:val="center"/>
                            </w:pPr>
                            <w:r>
                              <w:t>搜索</w:t>
                            </w:r>
                            <w:r>
                              <w:rPr>
                                <w:rFonts w:hint="eastAsia"/>
                              </w:rPr>
                              <w:t>solr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柱形 18" o:spid="_x0000_s1027" type="#_x0000_t22" style="position:absolute;left:0;text-align:left;margin-left:414.35pt;margin-top:11.05pt;width:111pt;height:6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" fillcolor="#c0504d [3205]" strokecolor="#622423 [1605]" strokeweight="2pt">
                <v:textbox>
                  <w:txbxContent>
                    <w:p w:rsidR="005E2533" w:rsidRDefault="005E2533" w:rsidP="005E2533">
                      <w:pPr>
                        <w:jc w:val="center"/>
                      </w:pPr>
                      <w:r>
                        <w:t>搜索</w:t>
                      </w:r>
                      <w:r>
                        <w:rPr>
                          <w:rFonts w:hint="eastAsia"/>
                        </w:rPr>
                        <w:t>solr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125095</wp:posOffset>
                </wp:positionV>
                <wp:extent cx="1318260" cy="777240"/>
                <wp:effectExtent l="0" t="0" r="15240" b="22860"/>
                <wp:wrapNone/>
                <wp:docPr id="17" name="圆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772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533" w:rsidRDefault="005E2533" w:rsidP="005E2533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17" o:spid="_x0000_s1028" type="#_x0000_t22" style="position:absolute;left:0;text-align:left;margin-left:33.95pt;margin-top:9.85pt;width:103.8pt;height:6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" fillcolor="#c0504d [3205]" strokecolor="#622423 [1605]" strokeweight="2pt">
                <v:textbox>
                  <w:txbxContent>
                    <w:p w:rsidR="005E2533" w:rsidRDefault="005E2533" w:rsidP="005E2533"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</w:p>
    <w:p w:rsidR="003A1CBE" w:rsidRDefault="003A1CBE" w:rsidP="00A80B58"/>
    <w:p w:rsidR="003A1CBE" w:rsidRDefault="003A1CBE" w:rsidP="00A80B58"/>
    <w:p w:rsidR="003A1CBE" w:rsidRDefault="00C4252B" w:rsidP="00A80B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191770</wp:posOffset>
                </wp:positionV>
                <wp:extent cx="1767840" cy="876300"/>
                <wp:effectExtent l="0" t="0" r="8001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C6BA0" id="直接箭头连接符 20" o:spid="_x0000_s1026" type="#_x0000_t32" style="position:absolute;left:0;text-align:left;margin-left:86.75pt;margin-top:15.1pt;width:139.2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" strokecolor="#4579b8 [3044]">
                <v:stroke endarrow="block"/>
              </v:shape>
            </w:pict>
          </mc:Fallback>
        </mc:AlternateContent>
      </w:r>
    </w:p>
    <w:p w:rsidR="003A1CBE" w:rsidRDefault="00C4252B" w:rsidP="00A80B5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33655</wp:posOffset>
                </wp:positionV>
                <wp:extent cx="2095500" cy="784860"/>
                <wp:effectExtent l="38100" t="0" r="19050" b="723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6D4B4" id="直接箭头连接符 22" o:spid="_x0000_s1026" type="#_x0000_t32" style="position:absolute;left:0;text-align:left;margin-left:311.75pt;margin-top:2.65pt;width:165pt;height:61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" strokecolor="#4579b8 [3044]">
                <v:stroke endarrow="block"/>
              </v:shape>
            </w:pict>
          </mc:Fallback>
        </mc:AlternateContent>
      </w:r>
    </w:p>
    <w:p w:rsidR="009B7A19" w:rsidRDefault="009B7A19" w:rsidP="00A80B5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134620</wp:posOffset>
                </wp:positionV>
                <wp:extent cx="1066800" cy="876300"/>
                <wp:effectExtent l="0" t="0" r="19050" b="19050"/>
                <wp:wrapNone/>
                <wp:docPr id="15" name="笑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763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A4091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15" o:spid="_x0000_s1026" type="#_x0000_t96" style="position:absolute;left:0;text-align:left;margin-left:226.55pt;margin-top:10.6pt;width:84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" fillcolor="#4f81bd [3204]" strokecolor="#243f60 [1604]" strokeweight="2pt"/>
            </w:pict>
          </mc:Fallback>
        </mc:AlternateContent>
      </w:r>
    </w:p>
    <w:p w:rsidR="009B7A19" w:rsidRDefault="009B7A19" w:rsidP="00A80B58"/>
    <w:p w:rsidR="003A1CBE" w:rsidRDefault="003A1CBE" w:rsidP="00A80B58"/>
    <w:p w:rsidR="003A1CBE" w:rsidRDefault="003A1CBE" w:rsidP="00A80B58"/>
    <w:p w:rsidR="009B7A19" w:rsidRDefault="009B7A19" w:rsidP="00A80B58"/>
    <w:p w:rsidR="009B7A19" w:rsidRDefault="009B7A19" w:rsidP="00A80B58"/>
    <w:p w:rsidR="00C4252B" w:rsidRDefault="00C4252B" w:rsidP="00A80B58"/>
    <w:p w:rsidR="00C4252B" w:rsidRDefault="00C4252B" w:rsidP="00C4252B">
      <w:pPr>
        <w:pStyle w:val="1"/>
      </w:pPr>
      <w:r>
        <w:t xml:space="preserve">2 </w:t>
      </w:r>
      <w:r>
        <w:t>分类条件检索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C4252B" w:rsidTr="00C4252B">
        <w:tc>
          <w:tcPr>
            <w:tcW w:w="11046" w:type="dxa"/>
          </w:tcPr>
          <w:p w:rsidR="00C4252B" w:rsidRDefault="00C4252B" w:rsidP="00C4252B">
            <w:r>
              <w:t xml:space="preserve">1 </w:t>
            </w:r>
            <w:r>
              <w:t>根据分类检索商品结果</w:t>
            </w:r>
          </w:p>
          <w:p w:rsidR="00C4252B" w:rsidRDefault="00C4252B" w:rsidP="00C4252B">
            <w:r>
              <w:t xml:space="preserve">2 </w:t>
            </w:r>
            <w:r>
              <w:t>根据属性检索商品结果</w:t>
            </w:r>
          </w:p>
        </w:tc>
      </w:tr>
    </w:tbl>
    <w:p w:rsidR="00C4252B" w:rsidRDefault="00C4252B" w:rsidP="00C4252B"/>
    <w:p w:rsidR="00C4252B" w:rsidRDefault="00C4252B" w:rsidP="00C4252B"/>
    <w:p w:rsidR="009135B7" w:rsidRDefault="009135B7" w:rsidP="009135B7">
      <w:pPr>
        <w:pStyle w:val="1"/>
      </w:pPr>
      <w:r>
        <w:lastRenderedPageBreak/>
        <w:t xml:space="preserve">3 </w:t>
      </w:r>
      <w:r>
        <w:t>分类检索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575D8" w:rsidTr="00E575D8">
        <w:tc>
          <w:tcPr>
            <w:tcW w:w="11046" w:type="dxa"/>
          </w:tcPr>
          <w:p w:rsidR="00E575D8" w:rsidRDefault="00E575D8" w:rsidP="00E575D8">
            <w:r>
              <w:t xml:space="preserve">select tm.* from </w:t>
            </w:r>
          </w:p>
          <w:p w:rsidR="00E575D8" w:rsidRDefault="00E575D8" w:rsidP="00E575D8">
            <w:r>
              <w:t>t_mall_product spu,</w:t>
            </w:r>
          </w:p>
          <w:p w:rsidR="00E575D8" w:rsidRDefault="00E575D8" w:rsidP="00E575D8">
            <w:r>
              <w:t>t_mall_sku sku,</w:t>
            </w:r>
          </w:p>
          <w:p w:rsidR="00E575D8" w:rsidRPr="005D1FE4" w:rsidRDefault="00E575D8" w:rsidP="00E575D8">
            <w:pPr>
              <w:rPr>
                <w:highlight w:val="yellow"/>
              </w:rPr>
            </w:pPr>
            <w:r w:rsidRPr="005D1FE4">
              <w:rPr>
                <w:highlight w:val="yellow"/>
              </w:rPr>
              <w:t>t_mall_trade_mark tm,</w:t>
            </w:r>
          </w:p>
          <w:p w:rsidR="00E575D8" w:rsidRDefault="00E575D8" w:rsidP="00E575D8">
            <w:r w:rsidRPr="005D1FE4">
              <w:rPr>
                <w:highlight w:val="yellow"/>
              </w:rPr>
              <w:t>t_mall_tm_class tc</w:t>
            </w:r>
          </w:p>
          <w:p w:rsidR="00E575D8" w:rsidRDefault="00E575D8" w:rsidP="00E575D8">
            <w:r>
              <w:t xml:space="preserve">where </w:t>
            </w:r>
          </w:p>
          <w:p w:rsidR="00E575D8" w:rsidRDefault="00E575D8" w:rsidP="00E575D8">
            <w:r>
              <w:t xml:space="preserve">spu.Id = sku.shp_id and </w:t>
            </w:r>
          </w:p>
          <w:p w:rsidR="00E575D8" w:rsidRDefault="00E575D8" w:rsidP="00E575D8">
            <w:r>
              <w:t xml:space="preserve">spu.flbh1 = tc.flbh1 and </w:t>
            </w:r>
          </w:p>
          <w:p w:rsidR="00E575D8" w:rsidRDefault="00E575D8" w:rsidP="00E575D8">
            <w:r>
              <w:t>tc.pp_id = tm.Id AND</w:t>
            </w:r>
          </w:p>
          <w:p w:rsidR="00E575D8" w:rsidRDefault="00E575D8" w:rsidP="00E575D8">
            <w:r>
              <w:t>spu.flbh2 = 28 and sku.Id = 1</w:t>
            </w:r>
          </w:p>
        </w:tc>
      </w:tr>
    </w:tbl>
    <w:p w:rsidR="006F5978" w:rsidRDefault="006F5978" w:rsidP="006F5978"/>
    <w:p w:rsidR="00E575D8" w:rsidRDefault="005D1FE4" w:rsidP="006F597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213995</wp:posOffset>
                </wp:positionV>
                <wp:extent cx="6812280" cy="723900"/>
                <wp:effectExtent l="0" t="0" r="2667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2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FE4" w:rsidRDefault="005D1FE4" w:rsidP="00C204E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商品表：</w:t>
                            </w:r>
                            <w:r w:rsidR="000F46AD">
                              <w:rPr>
                                <w:rFonts w:hint="eastAsia"/>
                              </w:rPr>
                              <w:t>一级分类</w:t>
                            </w:r>
                            <w:r w:rsidR="008F6044">
                              <w:rPr>
                                <w:rFonts w:hint="eastAsia"/>
                              </w:rPr>
                              <w:t xml:space="preserve">                                  </w:t>
                            </w:r>
                            <w:r w:rsidR="008F6044">
                              <w:t>商标</w:t>
                            </w:r>
                            <w:r w:rsidR="008F6044"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9" style="position:absolute;left:0;text-align:left;margin-left:6.95pt;margin-top:16.85pt;width:536.4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" fillcolor="#4f81bd [3204]" strokecolor="#243f60 [1604]" strokeweight="2pt">
                <v:textbox>
                  <w:txbxContent>
                    <w:p w:rsidR="005D1FE4" w:rsidRDefault="005D1FE4" w:rsidP="00C204E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商品表：</w:t>
                      </w:r>
                      <w:r w:rsidR="000F46AD">
                        <w:rPr>
                          <w:rFonts w:hint="eastAsia"/>
                        </w:rPr>
                        <w:t>一级分类</w:t>
                      </w:r>
                      <w:r w:rsidR="008F6044">
                        <w:rPr>
                          <w:rFonts w:hint="eastAsia"/>
                        </w:rPr>
                        <w:t xml:space="preserve">                                  </w:t>
                      </w:r>
                      <w:r w:rsidR="008F6044">
                        <w:t>商标</w:t>
                      </w:r>
                      <w:r w:rsidR="008F6044"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p w:rsidR="005D1FE4" w:rsidRDefault="005D1FE4" w:rsidP="006F5978"/>
    <w:p w:rsidR="005D1FE4" w:rsidRDefault="005D1FE4" w:rsidP="006F5978"/>
    <w:p w:rsidR="005D1FE4" w:rsidRDefault="008F6044" w:rsidP="006F597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4233545</wp:posOffset>
                </wp:positionH>
                <wp:positionV relativeFrom="paragraph">
                  <wp:posOffset>227330</wp:posOffset>
                </wp:positionV>
                <wp:extent cx="0" cy="1600200"/>
                <wp:effectExtent l="76200" t="0" r="95250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45322" id="直接箭头连接符 31" o:spid="_x0000_s1026" type="#_x0000_t32" style="position:absolute;left:0;text-align:left;margin-left:333.35pt;margin-top:17.9pt;width:0;height:12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" strokecolor="#4579b8 [3044]">
                <v:stroke endarrow="block"/>
              </v:shape>
            </w:pict>
          </mc:Fallback>
        </mc:AlternateContent>
      </w:r>
      <w:r w:rsidR="000F46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196850</wp:posOffset>
                </wp:positionV>
                <wp:extent cx="0" cy="518160"/>
                <wp:effectExtent l="76200" t="0" r="57150" b="533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06875" id="直接箭头连接符 26" o:spid="_x0000_s1026" type="#_x0000_t32" style="position:absolute;left:0;text-align:left;margin-left:88.55pt;margin-top:15.5pt;width:0;height:4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" strokecolor="#4579b8 [3044]">
                <v:stroke endarrow="block"/>
              </v:shape>
            </w:pict>
          </mc:Fallback>
        </mc:AlternateContent>
      </w:r>
    </w:p>
    <w:p w:rsidR="005D1FE4" w:rsidRDefault="005D1FE4" w:rsidP="006F5978"/>
    <w:p w:rsidR="005D1FE4" w:rsidRDefault="00790D47" w:rsidP="006F59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238760</wp:posOffset>
                </wp:positionV>
                <wp:extent cx="6812280" cy="579120"/>
                <wp:effectExtent l="0" t="0" r="26670" b="114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2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D47" w:rsidRDefault="00790D47" w:rsidP="00790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中间表</w:t>
                            </w:r>
                            <w:r w:rsidR="00926A04">
                              <w:rPr>
                                <w:rFonts w:hint="eastAsia"/>
                              </w:rPr>
                              <w:t>：</w:t>
                            </w:r>
                            <w:r w:rsidR="000F46AD">
                              <w:rPr>
                                <w:rFonts w:hint="eastAsia"/>
                              </w:rPr>
                              <w:t>商标</w:t>
                            </w:r>
                            <w:r w:rsidR="000F46AD">
                              <w:rPr>
                                <w:rFonts w:hint="eastAsia"/>
                              </w:rPr>
                              <w:t>id</w:t>
                            </w:r>
                            <w:r w:rsidR="000F46AD">
                              <w:t xml:space="preserve">    </w:t>
                            </w:r>
                            <w:r w:rsidR="000F46AD">
                              <w:rPr>
                                <w:rFonts w:hint="eastAsia"/>
                              </w:rPr>
                              <w:t>商标</w:t>
                            </w:r>
                            <w:r w:rsidR="000F46AD">
                              <w:rPr>
                                <w:rFonts w:hint="eastAsia"/>
                              </w:rPr>
                              <w:t>id</w:t>
                            </w:r>
                            <w:r w:rsidR="000F46AD">
                              <w:t xml:space="preserve">    </w:t>
                            </w:r>
                            <w:r w:rsidR="000F46AD">
                              <w:rPr>
                                <w:rFonts w:hint="eastAsia"/>
                              </w:rPr>
                              <w:t>商标</w:t>
                            </w:r>
                            <w:r w:rsidR="000F46AD">
                              <w:rPr>
                                <w:rFonts w:hint="eastAsia"/>
                              </w:rPr>
                              <w:t>id</w:t>
                            </w:r>
                            <w:r w:rsidR="000F46AD">
                              <w:t xml:space="preserve">    </w:t>
                            </w:r>
                            <w:r w:rsidR="000F46AD">
                              <w:rPr>
                                <w:rFonts w:hint="eastAsia"/>
                              </w:rPr>
                              <w:t>商标</w:t>
                            </w:r>
                            <w:r w:rsidR="000F46AD"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0" style="position:absolute;left:0;text-align:left;margin-left:6.95pt;margin-top:18.8pt;width:536.4pt;height:4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" fillcolor="#4f81bd [3204]" strokecolor="#243f60 [1604]" strokeweight="2pt">
                <v:textbox>
                  <w:txbxContent>
                    <w:p w:rsidR="00790D47" w:rsidRDefault="00790D47" w:rsidP="00790D4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中间表</w:t>
                      </w:r>
                      <w:r w:rsidR="00926A04">
                        <w:rPr>
                          <w:rFonts w:hint="eastAsia"/>
                        </w:rPr>
                        <w:t>：</w:t>
                      </w:r>
                      <w:r w:rsidR="000F46AD">
                        <w:rPr>
                          <w:rFonts w:hint="eastAsia"/>
                        </w:rPr>
                        <w:t>商标</w:t>
                      </w:r>
                      <w:r w:rsidR="000F46AD">
                        <w:rPr>
                          <w:rFonts w:hint="eastAsia"/>
                        </w:rPr>
                        <w:t>id</w:t>
                      </w:r>
                      <w:r w:rsidR="000F46AD">
                        <w:t xml:space="preserve">    </w:t>
                      </w:r>
                      <w:r w:rsidR="000F46AD">
                        <w:rPr>
                          <w:rFonts w:hint="eastAsia"/>
                        </w:rPr>
                        <w:t>商标</w:t>
                      </w:r>
                      <w:r w:rsidR="000F46AD">
                        <w:rPr>
                          <w:rFonts w:hint="eastAsia"/>
                        </w:rPr>
                        <w:t>id</w:t>
                      </w:r>
                      <w:r w:rsidR="000F46AD">
                        <w:t xml:space="preserve">    </w:t>
                      </w:r>
                      <w:r w:rsidR="000F46AD">
                        <w:rPr>
                          <w:rFonts w:hint="eastAsia"/>
                        </w:rPr>
                        <w:t>商标</w:t>
                      </w:r>
                      <w:r w:rsidR="000F46AD">
                        <w:rPr>
                          <w:rFonts w:hint="eastAsia"/>
                        </w:rPr>
                        <w:t>id</w:t>
                      </w:r>
                      <w:r w:rsidR="000F46AD">
                        <w:t xml:space="preserve">    </w:t>
                      </w:r>
                      <w:r w:rsidR="000F46AD">
                        <w:rPr>
                          <w:rFonts w:hint="eastAsia"/>
                        </w:rPr>
                        <w:t>商标</w:t>
                      </w:r>
                      <w:r w:rsidR="000F46AD"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p w:rsidR="005D1FE4" w:rsidRDefault="005D1FE4" w:rsidP="006F5978"/>
    <w:p w:rsidR="005D1FE4" w:rsidRDefault="005D1FE4" w:rsidP="006F5978"/>
    <w:p w:rsidR="005D1FE4" w:rsidRDefault="008F6044" w:rsidP="006F59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964566</wp:posOffset>
                </wp:positionH>
                <wp:positionV relativeFrom="paragraph">
                  <wp:posOffset>100330</wp:posOffset>
                </wp:positionV>
                <wp:extent cx="45719" cy="533400"/>
                <wp:effectExtent l="38100" t="0" r="50165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6F8A" id="直接箭头连接符 27" o:spid="_x0000_s1026" type="#_x0000_t32" style="position:absolute;left:0;text-align:left;margin-left:75.95pt;margin-top:7.9pt;width:3.6pt;height:4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92710</wp:posOffset>
                </wp:positionV>
                <wp:extent cx="0" cy="510540"/>
                <wp:effectExtent l="76200" t="0" r="57150" b="6096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58F00" id="直接箭头连接符 30" o:spid="_x0000_s1026" type="#_x0000_t32" style="position:absolute;left:0;text-align:left;margin-left:262.55pt;margin-top:7.3pt;width:0;height:4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100330</wp:posOffset>
                </wp:positionV>
                <wp:extent cx="7620" cy="487680"/>
                <wp:effectExtent l="38100" t="0" r="68580" b="647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C33ED" id="直接箭头连接符 29" o:spid="_x0000_s1026" type="#_x0000_t32" style="position:absolute;left:0;text-align:left;margin-left:203.15pt;margin-top:7.9pt;width:.6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77470</wp:posOffset>
                </wp:positionV>
                <wp:extent cx="7620" cy="556260"/>
                <wp:effectExtent l="76200" t="0" r="68580" b="5334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EA0B4" id="直接箭头连接符 28" o:spid="_x0000_s1026" type="#_x0000_t32" style="position:absolute;left:0;text-align:left;margin-left:143.15pt;margin-top:6.1pt;width:.6pt;height:43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E575D8" w:rsidRDefault="00E575D8" w:rsidP="006F5978"/>
    <w:p w:rsidR="00E575D8" w:rsidRDefault="00790D47" w:rsidP="006F59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134620</wp:posOffset>
                </wp:positionV>
                <wp:extent cx="6835140" cy="617220"/>
                <wp:effectExtent l="0" t="0" r="22860" b="114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D47" w:rsidRDefault="00790D47" w:rsidP="00790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商标表：</w:t>
                            </w:r>
                            <w:r w:rsidR="008F6044">
                              <w:rPr>
                                <w:rFonts w:hint="eastAsia"/>
                              </w:rPr>
                              <w:t>商标</w:t>
                            </w:r>
                            <w:r w:rsidR="008F6044">
                              <w:rPr>
                                <w:rFonts w:hint="eastAsia"/>
                              </w:rPr>
                              <w:t xml:space="preserve">       </w:t>
                            </w:r>
                            <w:r w:rsidR="008F6044">
                              <w:rPr>
                                <w:rFonts w:hint="eastAsia"/>
                              </w:rPr>
                              <w:t>商标</w:t>
                            </w:r>
                            <w:r w:rsidR="008F6044">
                              <w:rPr>
                                <w:rFonts w:hint="eastAsia"/>
                              </w:rPr>
                              <w:t xml:space="preserve">       </w:t>
                            </w:r>
                            <w:r w:rsidR="008F6044">
                              <w:rPr>
                                <w:rFonts w:hint="eastAsia"/>
                              </w:rPr>
                              <w:t>商标</w:t>
                            </w:r>
                            <w:r w:rsidR="008F6044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="008F6044">
                              <w:rPr>
                                <w:rFonts w:hint="eastAsia"/>
                              </w:rPr>
                              <w:t>商标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31" style="position:absolute;left:0;text-align:left;margin-left:6.95pt;margin-top:10.6pt;width:538.2pt;height:4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" fillcolor="#4f81bd [3204]" strokecolor="#243f60 [1604]" strokeweight="2pt">
                <v:textbox>
                  <w:txbxContent>
                    <w:p w:rsidR="00790D47" w:rsidRDefault="00790D47" w:rsidP="00790D4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商标表：</w:t>
                      </w:r>
                      <w:r w:rsidR="008F6044">
                        <w:rPr>
                          <w:rFonts w:hint="eastAsia"/>
                        </w:rPr>
                        <w:t>商标</w:t>
                      </w:r>
                      <w:r w:rsidR="008F6044">
                        <w:rPr>
                          <w:rFonts w:hint="eastAsia"/>
                        </w:rPr>
                        <w:t xml:space="preserve">       </w:t>
                      </w:r>
                      <w:r w:rsidR="008F6044">
                        <w:rPr>
                          <w:rFonts w:hint="eastAsia"/>
                        </w:rPr>
                        <w:t>商标</w:t>
                      </w:r>
                      <w:r w:rsidR="008F6044">
                        <w:rPr>
                          <w:rFonts w:hint="eastAsia"/>
                        </w:rPr>
                        <w:t xml:space="preserve">       </w:t>
                      </w:r>
                      <w:r w:rsidR="008F6044">
                        <w:rPr>
                          <w:rFonts w:hint="eastAsia"/>
                        </w:rPr>
                        <w:t>商标</w:t>
                      </w:r>
                      <w:r w:rsidR="008F6044">
                        <w:rPr>
                          <w:rFonts w:hint="eastAsia"/>
                        </w:rPr>
                        <w:t xml:space="preserve">     </w:t>
                      </w:r>
                      <w:r w:rsidR="008F6044">
                        <w:rPr>
                          <w:rFonts w:hint="eastAsia"/>
                        </w:rPr>
                        <w:t>商标</w:t>
                      </w:r>
                    </w:p>
                  </w:txbxContent>
                </v:textbox>
              </v:rect>
            </w:pict>
          </mc:Fallback>
        </mc:AlternateContent>
      </w:r>
    </w:p>
    <w:p w:rsidR="00E575D8" w:rsidRDefault="00E575D8" w:rsidP="006F5978"/>
    <w:p w:rsidR="00E575D8" w:rsidRDefault="00E575D8" w:rsidP="006F5978"/>
    <w:p w:rsidR="00E575D8" w:rsidRDefault="00E575D8" w:rsidP="006F5978"/>
    <w:p w:rsidR="006F5978" w:rsidRDefault="006F5978" w:rsidP="006F5978"/>
    <w:p w:rsidR="003B0090" w:rsidRDefault="00FC45BA" w:rsidP="00FC45BA">
      <w:pPr>
        <w:pStyle w:val="1"/>
      </w:pPr>
      <w:r>
        <w:rPr>
          <w:rFonts w:hint="eastAsia"/>
        </w:rPr>
        <w:t>4</w:t>
      </w:r>
      <w:r>
        <w:t xml:space="preserve"> </w:t>
      </w:r>
      <w:r>
        <w:t>任务</w:t>
      </w:r>
    </w:p>
    <w:p w:rsidR="00FC45BA" w:rsidRDefault="00FC45BA" w:rsidP="00FC45BA">
      <w:r>
        <w:t xml:space="preserve">1 </w:t>
      </w:r>
      <w:r>
        <w:t>搭建交易系统框架</w:t>
      </w:r>
    </w:p>
    <w:p w:rsidR="00FC45BA" w:rsidRDefault="00FC45BA" w:rsidP="00FC45BA">
      <w:r>
        <w:t xml:space="preserve">2 </w:t>
      </w:r>
      <w:r>
        <w:t>完成首页登陆相关功能</w:t>
      </w:r>
    </w:p>
    <w:p w:rsidR="0003498D" w:rsidRDefault="0003498D" w:rsidP="00FC45BA">
      <w:r>
        <w:t xml:space="preserve">3 </w:t>
      </w:r>
      <w:r>
        <w:t>完成分类属性检索</w:t>
      </w:r>
    </w:p>
    <w:p w:rsidR="0003498D" w:rsidRDefault="0003498D" w:rsidP="00FC45BA">
      <w:r>
        <w:lastRenderedPageBreak/>
        <w:t xml:space="preserve">4 </w:t>
      </w:r>
      <w:r>
        <w:t>用</w:t>
      </w:r>
      <w:r>
        <w:t>js</w:t>
      </w:r>
      <w:r>
        <w:t>和</w:t>
      </w:r>
      <w:r>
        <w:t>ajax</w:t>
      </w:r>
      <w:r>
        <w:t>完成分类属性检索页面，对属性列表的和检索结果内嵌页的刷新功能</w:t>
      </w:r>
    </w:p>
    <w:p w:rsidR="00053042" w:rsidRDefault="00053042" w:rsidP="00FC45BA"/>
    <w:p w:rsidR="00053042" w:rsidRDefault="00053042" w:rsidP="00FC45BA"/>
    <w:p w:rsidR="00053042" w:rsidRDefault="00E4687A" w:rsidP="00E4687A">
      <w:pPr>
        <w:pStyle w:val="1"/>
      </w:pPr>
      <w:r>
        <w:rPr>
          <w:rFonts w:hint="eastAsia"/>
        </w:rPr>
        <w:t>5</w:t>
      </w:r>
      <w:r>
        <w:t xml:space="preserve"> </w:t>
      </w:r>
      <w:r>
        <w:t>根据属性检索</w:t>
      </w:r>
    </w:p>
    <w:p w:rsidR="00E4687A" w:rsidRDefault="00E4687A" w:rsidP="00E4687A"/>
    <w:p w:rsidR="00E4687A" w:rsidRDefault="000104C0" w:rsidP="00E4687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5010785</wp:posOffset>
                </wp:positionH>
                <wp:positionV relativeFrom="paragraph">
                  <wp:posOffset>81280</wp:posOffset>
                </wp:positionV>
                <wp:extent cx="1242060" cy="701040"/>
                <wp:effectExtent l="0" t="0" r="15240" b="2286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E82" w:rsidRDefault="004C1E82" w:rsidP="004C1E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参数区域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32" style="position:absolute;left:0;text-align:left;margin-left:394.55pt;margin-top:6.4pt;width:97.8pt;height:5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" fillcolor="#4f81bd [3204]" strokecolor="#243f60 [1604]" strokeweight="2pt">
                <v:textbox>
                  <w:txbxContent>
                    <w:p w:rsidR="004C1E82" w:rsidRDefault="004C1E82" w:rsidP="004C1E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参数区域</w:t>
                      </w:r>
                    </w:p>
                  </w:txbxContent>
                </v:textbox>
              </v:oval>
            </w:pict>
          </mc:Fallback>
        </mc:AlternateContent>
      </w:r>
      <w:r w:rsidR="005B73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179820" cy="830580"/>
                <wp:effectExtent l="0" t="0" r="1143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3C2" w:rsidRDefault="005B73C2" w:rsidP="005B73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属性页面：</w:t>
                            </w:r>
                            <w: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3" style="position:absolute;left:0;text-align:left;margin-left:0;margin-top:.4pt;width:486.6pt;height:65.4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" fillcolor="#9bbb59 [3206]" strokecolor="#4e6128 [1606]" strokeweight="2pt">
                <v:textbox>
                  <w:txbxContent>
                    <w:p w:rsidR="005B73C2" w:rsidRDefault="005B73C2" w:rsidP="005B73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属性页面：</w:t>
                      </w:r>
                      <w:r>
                        <w:t>ajax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687A" w:rsidRDefault="002663EA" w:rsidP="00E4687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205105</wp:posOffset>
                </wp:positionV>
                <wp:extent cx="914400" cy="7620"/>
                <wp:effectExtent l="0" t="76200" r="19050" b="876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20B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321.35pt;margin-top:16.15pt;width:1in;height: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E4687A" w:rsidRDefault="000104C0" w:rsidP="00E4687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3883025</wp:posOffset>
                </wp:positionH>
                <wp:positionV relativeFrom="paragraph">
                  <wp:posOffset>107950</wp:posOffset>
                </wp:positionV>
                <wp:extent cx="7620" cy="1341120"/>
                <wp:effectExtent l="76200" t="0" r="68580" b="495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9E11C" id="直接箭头连接符 3" o:spid="_x0000_s1026" type="#_x0000_t32" style="position:absolute;left:0;text-align:left;margin-left:305.75pt;margin-top:8.5pt;width:.6pt;height:105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E4687A" w:rsidRDefault="00E4687A" w:rsidP="00E4687A"/>
    <w:p w:rsidR="00E4687A" w:rsidRDefault="00E4687A" w:rsidP="00E4687A"/>
    <w:p w:rsidR="005768CC" w:rsidRDefault="005768CC" w:rsidP="00E4687A"/>
    <w:p w:rsidR="005768CC" w:rsidRDefault="005B73C2" w:rsidP="00E4687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107950</wp:posOffset>
                </wp:positionV>
                <wp:extent cx="6225540" cy="937260"/>
                <wp:effectExtent l="0" t="0" r="2286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54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3C2" w:rsidRDefault="005B73C2" w:rsidP="005B73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检索结果：</w:t>
                            </w:r>
                            <w:r w:rsidR="00F60D3D">
                              <w:rPr>
                                <w:rFonts w:hint="eastAsia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4" style="position:absolute;left:0;text-align:left;margin-left:29.15pt;margin-top:8.5pt;width:490.2pt;height:7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" fillcolor="#9bbb59 [3206]" strokecolor="#4e6128 [1606]" strokeweight="2pt">
                <v:textbox>
                  <w:txbxContent>
                    <w:p w:rsidR="005B73C2" w:rsidRDefault="005B73C2" w:rsidP="005B73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检索结果：</w:t>
                      </w:r>
                      <w:r w:rsidR="00F60D3D">
                        <w:rPr>
                          <w:rFonts w:hint="eastAsia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:rsidR="005768CC" w:rsidRDefault="005768CC" w:rsidP="00E4687A">
      <w:pPr>
        <w:rPr>
          <w:rFonts w:hint="eastAsia"/>
        </w:rPr>
      </w:pPr>
    </w:p>
    <w:p w:rsidR="00E4687A" w:rsidRDefault="00E4687A" w:rsidP="00E4687A"/>
    <w:p w:rsidR="00E4687A" w:rsidRDefault="00E4687A" w:rsidP="00E4687A">
      <w:pPr>
        <w:rPr>
          <w:rFonts w:hint="eastAsia"/>
        </w:rPr>
      </w:pPr>
    </w:p>
    <w:p w:rsidR="00E4687A" w:rsidRDefault="00E4687A" w:rsidP="00E4687A"/>
    <w:p w:rsidR="00E4687A" w:rsidRDefault="00E4687A" w:rsidP="00E4687A"/>
    <w:p w:rsidR="00E4687A" w:rsidRDefault="002663EA" w:rsidP="00E4687A">
      <w:r w:rsidRPr="0048693B">
        <w:rPr>
          <w:highlight w:val="yellow"/>
        </w:rPr>
        <w:t>A</w:t>
      </w:r>
      <w:r w:rsidRPr="0048693B">
        <w:rPr>
          <w:rFonts w:hint="eastAsia"/>
          <w:highlight w:val="yellow"/>
        </w:rPr>
        <w:t>jax</w:t>
      </w:r>
      <w:r w:rsidR="00D376F3" w:rsidRPr="0048693B">
        <w:rPr>
          <w:rFonts w:hint="eastAsia"/>
          <w:highlight w:val="yellow"/>
        </w:rPr>
        <w:t>异步提交参数</w:t>
      </w:r>
    </w:p>
    <w:p w:rsidR="00623644" w:rsidRPr="009372C1" w:rsidRDefault="009A317C" w:rsidP="00E4687A">
      <w:pPr>
        <w:rPr>
          <w:rFonts w:hint="eastAsia"/>
          <w:highlight w:val="yellow"/>
        </w:rPr>
      </w:pPr>
      <w:r>
        <w:rPr>
          <w:highlight w:val="yellow"/>
        </w:rPr>
        <w:t>默认都会把参数</w:t>
      </w:r>
      <w:r>
        <w:rPr>
          <w:rFonts w:hint="eastAsia"/>
          <w:highlight w:val="yellow"/>
        </w:rPr>
        <w:t>(</w:t>
      </w:r>
      <w:r>
        <w:rPr>
          <w:highlight w:val="yellow"/>
        </w:rPr>
        <w:t>js</w:t>
      </w:r>
      <w:r>
        <w:rPr>
          <w:highlight w:val="yellow"/>
        </w:rPr>
        <w:t>的对象</w:t>
      </w:r>
      <w:r>
        <w:rPr>
          <w:rFonts w:hint="eastAsia"/>
          <w:highlight w:val="yellow"/>
        </w:rPr>
        <w:t>)</w:t>
      </w:r>
      <w:r>
        <w:rPr>
          <w:highlight w:val="yellow"/>
        </w:rPr>
        <w:t>转化成一个查询字符串</w:t>
      </w:r>
    </w:p>
    <w:p w:rsidR="009372C1" w:rsidRDefault="009372C1" w:rsidP="00E4687A">
      <w:pPr>
        <w:rPr>
          <w:rFonts w:hint="eastAsia"/>
        </w:rPr>
      </w:pPr>
    </w:p>
    <w:p w:rsidR="00623644" w:rsidRDefault="00623644" w:rsidP="00E4687A">
      <w:r>
        <w:t>页面保存数组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2968A4" w:rsidTr="002968A4">
        <w:tc>
          <w:tcPr>
            <w:tcW w:w="11046" w:type="dxa"/>
          </w:tcPr>
          <w:p w:rsidR="002968A4" w:rsidRDefault="009372C1" w:rsidP="00E4687A">
            <w:r>
              <w:rPr>
                <w:rFonts w:hint="eastAsia"/>
              </w:rPr>
              <w:t>数组方式提交参数时，后台接收参数需要对参数名进行定义，以匹配查询字符串的参数名</w:t>
            </w:r>
          </w:p>
          <w:p w:rsidR="009372C1" w:rsidRDefault="002A079E" w:rsidP="00E4687A">
            <w:r w:rsidRPr="002A079E">
              <w:t>@RequestParam("params[]") String[] params</w:t>
            </w:r>
          </w:p>
          <w:p w:rsidR="002A079E" w:rsidRDefault="00180F03" w:rsidP="00E4687A">
            <w:r w:rsidRPr="002A079E">
              <w:t>P</w:t>
            </w:r>
            <w:r w:rsidRPr="002A079E">
              <w:t>arams</w:t>
            </w:r>
            <w:r>
              <w:t>[0]=1&amp;</w:t>
            </w:r>
            <w:r w:rsidRPr="002A079E">
              <w:t xml:space="preserve"> </w:t>
            </w:r>
            <w:r w:rsidRPr="002A079E">
              <w:t>params</w:t>
            </w:r>
            <w:r>
              <w:t>[1]=2&amp;…</w:t>
            </w:r>
          </w:p>
          <w:p w:rsidR="00013368" w:rsidRDefault="00013368" w:rsidP="00E4687A"/>
          <w:p w:rsidR="00013368" w:rsidRDefault="00013368" w:rsidP="00E4687A">
            <w:pPr>
              <w:rPr>
                <w:rFonts w:hint="eastAsia"/>
              </w:rPr>
            </w:pPr>
            <w:r>
              <w:t>数组提交的参数，一般到控制层需要进行处理</w:t>
            </w:r>
            <w:r w:rsidR="004343E2">
              <w:t>，转化为</w:t>
            </w:r>
            <w:r w:rsidR="004343E2">
              <w:t>java</w:t>
            </w:r>
            <w:r w:rsidR="004343E2">
              <w:t>对象</w:t>
            </w:r>
          </w:p>
        </w:tc>
      </w:tr>
    </w:tbl>
    <w:p w:rsidR="00031E01" w:rsidRDefault="00031E01" w:rsidP="00E4687A">
      <w:pPr>
        <w:rPr>
          <w:rFonts w:hint="eastAsia"/>
        </w:rPr>
      </w:pPr>
    </w:p>
    <w:p w:rsidR="00623644" w:rsidRDefault="00623644" w:rsidP="00E4687A"/>
    <w:p w:rsidR="006C5649" w:rsidRDefault="006C5649" w:rsidP="006C5649">
      <w:r>
        <w:t>页面保存</w:t>
      </w:r>
      <w:r>
        <w:t>json</w:t>
      </w:r>
      <w:r>
        <w:t>字符串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03B97" w:rsidTr="00303B97">
        <w:tc>
          <w:tcPr>
            <w:tcW w:w="11046" w:type="dxa"/>
          </w:tcPr>
          <w:p w:rsidR="00303B97" w:rsidRDefault="00303B97" w:rsidP="00E4687A">
            <w:r>
              <w:t>页面保存的</w:t>
            </w:r>
            <w:r>
              <w:t>value</w:t>
            </w:r>
            <w:r>
              <w:t>值是</w:t>
            </w:r>
            <w:r>
              <w:t>json</w:t>
            </w:r>
            <w:r>
              <w:t>字符串</w:t>
            </w:r>
          </w:p>
          <w:p w:rsidR="00303B97" w:rsidRDefault="00303B97" w:rsidP="00E4687A">
            <w:pPr>
              <w:rPr>
                <w:rFonts w:hint="eastAsia"/>
              </w:rPr>
            </w:pPr>
            <w:r>
              <w:t>Js</w:t>
            </w:r>
            <w:r>
              <w:t>中获得</w:t>
            </w:r>
            <w:r>
              <w:t>json</w:t>
            </w:r>
            <w:r>
              <w:t>字符串</w:t>
            </w:r>
            <w:r w:rsidR="00BD7FCE">
              <w:t>后转化成</w:t>
            </w:r>
            <w:r w:rsidR="00BD7FCE">
              <w:t>json</w:t>
            </w:r>
            <w:r w:rsidR="00BD7FCE">
              <w:t>对象，拼接成参数查询字符串提交</w:t>
            </w:r>
            <w:r w:rsidR="00BD7FCE">
              <w:rPr>
                <w:rFonts w:hint="eastAsia"/>
              </w:rPr>
              <w:t>(</w:t>
            </w:r>
            <w:r w:rsidR="00BD7FCE">
              <w:t>或者用</w:t>
            </w:r>
            <w:r w:rsidR="00BD7FCE">
              <w:t>js</w:t>
            </w:r>
            <w:r w:rsidR="00BD7FCE">
              <w:t>对象</w:t>
            </w:r>
            <w:r w:rsidR="00BD7FCE">
              <w:rPr>
                <w:rFonts w:hint="eastAsia"/>
              </w:rPr>
              <w:t>)</w:t>
            </w:r>
          </w:p>
        </w:tc>
      </w:tr>
    </w:tbl>
    <w:p w:rsidR="00623644" w:rsidRDefault="00623644" w:rsidP="00E4687A"/>
    <w:p w:rsidR="006C5649" w:rsidRPr="006C5649" w:rsidRDefault="006C5649" w:rsidP="00E4687A"/>
    <w:p w:rsidR="00623644" w:rsidRDefault="00623644" w:rsidP="00E4687A">
      <w:pPr>
        <w:rPr>
          <w:rFonts w:hint="eastAsia"/>
        </w:rPr>
      </w:pPr>
      <w:r>
        <w:lastRenderedPageBreak/>
        <w:t>Form</w:t>
      </w:r>
      <w:r>
        <w:t>表单序列化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41838" w:rsidTr="00D41838">
        <w:tc>
          <w:tcPr>
            <w:tcW w:w="11046" w:type="dxa"/>
          </w:tcPr>
          <w:p w:rsidR="00D41838" w:rsidRDefault="00EF5733" w:rsidP="00E4687A"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异步提交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表单</w:t>
            </w:r>
            <w:r w:rsidR="00C528BE">
              <w:rPr>
                <w:rFonts w:hint="eastAsia"/>
              </w:rPr>
              <w:t>(</w:t>
            </w:r>
            <w:r w:rsidR="00C528BE">
              <w:rPr>
                <w:rFonts w:hint="eastAsia"/>
              </w:rPr>
              <w:t>将</w:t>
            </w:r>
            <w:r w:rsidR="00C528BE">
              <w:rPr>
                <w:rFonts w:hint="eastAsia"/>
              </w:rPr>
              <w:t>form</w:t>
            </w:r>
            <w:r w:rsidR="00C528BE">
              <w:rPr>
                <w:rFonts w:hint="eastAsia"/>
              </w:rPr>
              <w:t>表单转化为</w:t>
            </w:r>
            <w:r w:rsidR="00C528BE">
              <w:rPr>
                <w:rFonts w:hint="eastAsia"/>
              </w:rPr>
              <w:t>ajax</w:t>
            </w:r>
            <w:r w:rsidR="00C528BE">
              <w:rPr>
                <w:rFonts w:hint="eastAsia"/>
              </w:rPr>
              <w:t>的查询字符串</w:t>
            </w:r>
            <w:r w:rsidR="00C528BE">
              <w:rPr>
                <w:rFonts w:hint="eastAsia"/>
              </w:rPr>
              <w:t>)</w:t>
            </w:r>
          </w:p>
          <w:p w:rsidR="008F4581" w:rsidRPr="0010215A" w:rsidRDefault="008F4581" w:rsidP="00E4687A">
            <w:pPr>
              <w:rPr>
                <w:rFonts w:hint="eastAsia"/>
              </w:rPr>
            </w:pPr>
          </w:p>
        </w:tc>
      </w:tr>
    </w:tbl>
    <w:p w:rsidR="00623644" w:rsidRDefault="00623644" w:rsidP="00E4687A">
      <w:pPr>
        <w:rPr>
          <w:rFonts w:hint="eastAsia"/>
        </w:rPr>
      </w:pPr>
    </w:p>
    <w:p w:rsidR="00623644" w:rsidRDefault="00623644" w:rsidP="00E4687A"/>
    <w:p w:rsidR="00623644" w:rsidRDefault="0010215A" w:rsidP="0010215A">
      <w:pPr>
        <w:pStyle w:val="1"/>
      </w:pPr>
      <w:r>
        <w:t xml:space="preserve">6 </w:t>
      </w:r>
      <w:r>
        <w:t>分类属性的动态检索</w:t>
      </w:r>
    </w:p>
    <w:p w:rsidR="003B750B" w:rsidRDefault="0019680D" w:rsidP="003B750B">
      <w:pPr>
        <w:rPr>
          <w:rFonts w:hint="eastAsia"/>
        </w:rPr>
      </w:pPr>
      <w:r>
        <w:t>游戏本二级分类所有商品</w:t>
      </w:r>
      <w:r>
        <w:t>sku</w:t>
      </w:r>
      <w:r>
        <w:t>集合</w:t>
      </w:r>
    </w:p>
    <w:p w:rsidR="003B750B" w:rsidRDefault="0019680D" w:rsidP="003B750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41910</wp:posOffset>
                </wp:positionV>
                <wp:extent cx="6979920" cy="3116580"/>
                <wp:effectExtent l="0" t="0" r="1143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3116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01632" id="矩形 6" o:spid="_x0000_s1026" style="position:absolute;left:0;text-align:left;margin-left:8.15pt;margin-top:3.3pt;width:549.6pt;height:24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" fillcolor="white [3201]" strokecolor="black [3200]" strokeweight="2pt"/>
            </w:pict>
          </mc:Fallback>
        </mc:AlternateContent>
      </w:r>
    </w:p>
    <w:p w:rsidR="003B750B" w:rsidRDefault="00482505" w:rsidP="003B750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203835</wp:posOffset>
                </wp:positionV>
                <wp:extent cx="3131820" cy="2575560"/>
                <wp:effectExtent l="0" t="0" r="11430" b="1524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257556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4EA" w:rsidRDefault="001D74EA" w:rsidP="001D74E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屏幕：</w:t>
                            </w:r>
                            <w:r>
                              <w:t>14</w:t>
                            </w:r>
                            <w:r>
                              <w:t>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35" style="position:absolute;left:0;text-align:left;margin-left:235.55pt;margin-top:16.05pt;width:246.6pt;height:202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" fillcolor="white [3201]" strokecolor="#f79646 [3209]" strokeweight="2pt">
                <v:fill opacity="0"/>
                <v:textbox>
                  <w:txbxContent>
                    <w:p w:rsidR="001D74EA" w:rsidRDefault="001D74EA" w:rsidP="001D74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屏幕：</w:t>
                      </w:r>
                      <w:r>
                        <w:t>14</w:t>
                      </w:r>
                      <w:r>
                        <w:t>寸</w:t>
                      </w:r>
                    </w:p>
                  </w:txbxContent>
                </v:textbox>
              </v:oval>
            </w:pict>
          </mc:Fallback>
        </mc:AlternateContent>
      </w:r>
      <w:r w:rsidR="0071526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234315</wp:posOffset>
                </wp:positionV>
                <wp:extent cx="2659380" cy="2377440"/>
                <wp:effectExtent l="0" t="0" r="26670" b="228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377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262" w:rsidRDefault="00715262" w:rsidP="0071526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内存：</w:t>
                            </w:r>
                            <w:r>
                              <w:t>4GB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36" style="position:absolute;left:0;text-align:left;margin-left:82.55pt;margin-top:18.45pt;width:209.4pt;height:18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" fillcolor="white [3201]" strokecolor="#f79646 [3209]" strokeweight="2pt">
                <v:textbox>
                  <w:txbxContent>
                    <w:p w:rsidR="00715262" w:rsidRDefault="00715262" w:rsidP="007152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内存：</w:t>
                      </w:r>
                      <w:r>
                        <w:t>4GB</w:t>
                      </w:r>
                    </w:p>
                  </w:txbxContent>
                </v:textbox>
              </v:oval>
            </w:pict>
          </mc:Fallback>
        </mc:AlternateContent>
      </w:r>
    </w:p>
    <w:p w:rsidR="003B750B" w:rsidRDefault="003B750B" w:rsidP="003B750B"/>
    <w:p w:rsidR="003B750B" w:rsidRDefault="003B750B" w:rsidP="003B750B">
      <w:pPr>
        <w:rPr>
          <w:rFonts w:hint="eastAsia"/>
        </w:rPr>
      </w:pPr>
    </w:p>
    <w:p w:rsidR="003B750B" w:rsidRDefault="003B750B" w:rsidP="003B750B"/>
    <w:p w:rsidR="003B750B" w:rsidRDefault="003B750B" w:rsidP="003B750B"/>
    <w:p w:rsidR="003B750B" w:rsidRDefault="003B750B" w:rsidP="003B750B"/>
    <w:p w:rsidR="003B750B" w:rsidRDefault="003B750B" w:rsidP="003B750B"/>
    <w:p w:rsidR="003B750B" w:rsidRDefault="003B750B" w:rsidP="003B750B"/>
    <w:p w:rsidR="003B750B" w:rsidRPr="003B750B" w:rsidRDefault="003B750B" w:rsidP="003B750B">
      <w:pPr>
        <w:rPr>
          <w:rFonts w:hint="eastAsia"/>
        </w:rPr>
      </w:pPr>
    </w:p>
    <w:p w:rsidR="00623644" w:rsidRDefault="00623644" w:rsidP="00E4687A"/>
    <w:p w:rsidR="00623644" w:rsidRDefault="00623644" w:rsidP="00E4687A"/>
    <w:p w:rsidR="00623644" w:rsidRDefault="00623644" w:rsidP="00E4687A"/>
    <w:p w:rsidR="00623644" w:rsidRDefault="00623644" w:rsidP="00E4687A"/>
    <w:p w:rsidR="00F11848" w:rsidRDefault="00F11848" w:rsidP="00E4687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9226C" w:rsidTr="00E9226C">
        <w:tc>
          <w:tcPr>
            <w:tcW w:w="11046" w:type="dxa"/>
          </w:tcPr>
          <w:p w:rsidR="00E9226C" w:rsidRDefault="00E9226C" w:rsidP="00E9226C">
            <w:r>
              <w:t xml:space="preserve">select tm.* from </w:t>
            </w:r>
          </w:p>
          <w:p w:rsidR="00E9226C" w:rsidRDefault="00E9226C" w:rsidP="00E9226C">
            <w:r>
              <w:t>t_mall_product spu,</w:t>
            </w:r>
          </w:p>
          <w:p w:rsidR="00E9226C" w:rsidRDefault="00E9226C" w:rsidP="00E9226C">
            <w:r>
              <w:t>t_mall_sku sku,</w:t>
            </w:r>
          </w:p>
          <w:p w:rsidR="00E9226C" w:rsidRPr="005D1FE4" w:rsidRDefault="00E9226C" w:rsidP="00E9226C">
            <w:pPr>
              <w:rPr>
                <w:highlight w:val="yellow"/>
              </w:rPr>
            </w:pPr>
            <w:r w:rsidRPr="005D1FE4">
              <w:rPr>
                <w:highlight w:val="yellow"/>
              </w:rPr>
              <w:t>t_mall_trade_mark tm,</w:t>
            </w:r>
          </w:p>
          <w:p w:rsidR="00E9226C" w:rsidRDefault="00E9226C" w:rsidP="00E9226C">
            <w:r w:rsidRPr="005D1FE4">
              <w:rPr>
                <w:highlight w:val="yellow"/>
              </w:rPr>
              <w:t>t_mall_tm_class tc</w:t>
            </w:r>
          </w:p>
          <w:p w:rsidR="00E9226C" w:rsidRDefault="00E9226C" w:rsidP="00E9226C">
            <w:r>
              <w:t xml:space="preserve">where </w:t>
            </w:r>
          </w:p>
          <w:p w:rsidR="00E9226C" w:rsidRDefault="00E9226C" w:rsidP="00E9226C">
            <w:r>
              <w:t xml:space="preserve">spu.Id = sku.shp_id and </w:t>
            </w:r>
          </w:p>
          <w:p w:rsidR="00E9226C" w:rsidRDefault="00E9226C" w:rsidP="00E9226C">
            <w:r>
              <w:t xml:space="preserve">spu.flbh1 = tc.flbh1 and </w:t>
            </w:r>
          </w:p>
          <w:p w:rsidR="00E9226C" w:rsidRDefault="00E9226C" w:rsidP="00E9226C">
            <w:r>
              <w:t>tc.pp_id = tm.Id AND</w:t>
            </w:r>
          </w:p>
          <w:p w:rsidR="00BB6B89" w:rsidRDefault="00BB6B89" w:rsidP="00E9226C">
            <w:r>
              <w:t>spu.pp_id = tm.id</w:t>
            </w:r>
          </w:p>
          <w:p w:rsidR="00E9226C" w:rsidRDefault="00E9226C" w:rsidP="00E9226C">
            <w:r>
              <w:t xml:space="preserve">spu.flbh2 = 28 </w:t>
            </w:r>
          </w:p>
          <w:p w:rsidR="00E9226C" w:rsidRPr="00F43E15" w:rsidRDefault="000D4B67" w:rsidP="00E9226C">
            <w:pPr>
              <w:rPr>
                <w:color w:val="FF0000"/>
              </w:rPr>
            </w:pPr>
            <w:r w:rsidRPr="0031157C">
              <w:rPr>
                <w:rFonts w:hint="eastAsia"/>
                <w:color w:val="0070C0"/>
              </w:rPr>
              <w:lastRenderedPageBreak/>
              <w:t>and sku.id in</w:t>
            </w:r>
            <w:r w:rsidRPr="00F43E15">
              <w:rPr>
                <w:rFonts w:hint="eastAsia"/>
                <w:color w:val="FF0000"/>
              </w:rPr>
              <w:t xml:space="preserve"> </w:t>
            </w:r>
          </w:p>
          <w:p w:rsidR="00E9226C" w:rsidRPr="00E47F2A" w:rsidRDefault="00E9226C" w:rsidP="00E9226C">
            <w:pPr>
              <w:rPr>
                <w:rFonts w:hint="eastAsia"/>
                <w:color w:val="0070C0"/>
              </w:rPr>
            </w:pPr>
            <w:r w:rsidRPr="0031157C">
              <w:rPr>
                <w:rFonts w:hint="eastAsia"/>
                <w:color w:val="0070C0"/>
              </w:rPr>
              <w:t>(</w:t>
            </w:r>
            <w:r w:rsidR="0031157C">
              <w:rPr>
                <w:color w:val="0070C0"/>
              </w:rPr>
              <w:t xml:space="preserve">select sku0.sku_id from </w:t>
            </w:r>
          </w:p>
          <w:p w:rsidR="00E9226C" w:rsidRPr="00F43E15" w:rsidRDefault="00E47F2A" w:rsidP="00E9226C">
            <w:pPr>
              <w:rPr>
                <w:color w:val="FF0000"/>
              </w:rPr>
            </w:pPr>
            <w:r>
              <w:rPr>
                <w:color w:val="FF0000"/>
              </w:rPr>
              <w:t xml:space="preserve">(select sku_id from </w:t>
            </w:r>
            <w:r w:rsidR="001B4E06">
              <w:rPr>
                <w:color w:val="FF0000"/>
              </w:rPr>
              <w:t xml:space="preserve">t_mall_sku_attr_value </w:t>
            </w:r>
            <w:r w:rsidR="00E9226C" w:rsidRPr="00F43E15">
              <w:rPr>
                <w:color w:val="FF0000"/>
              </w:rPr>
              <w:t>where shxm_id = 14 and shxzh_id = 33) sku0</w:t>
            </w:r>
          </w:p>
          <w:p w:rsidR="00E9226C" w:rsidRPr="00F43E15" w:rsidRDefault="00E9226C" w:rsidP="00E9226C">
            <w:pPr>
              <w:rPr>
                <w:color w:val="FF0000"/>
              </w:rPr>
            </w:pPr>
            <w:r w:rsidRPr="00F43E15">
              <w:rPr>
                <w:color w:val="FF0000"/>
              </w:rPr>
              <w:t>,</w:t>
            </w:r>
          </w:p>
          <w:p w:rsidR="00E9226C" w:rsidRDefault="00E9226C" w:rsidP="00E9226C">
            <w:pPr>
              <w:rPr>
                <w:color w:val="FF0000"/>
              </w:rPr>
            </w:pPr>
            <w:r w:rsidRPr="00F43E15">
              <w:rPr>
                <w:color w:val="FF0000"/>
              </w:rPr>
              <w:t>(select sku</w:t>
            </w:r>
            <w:r w:rsidR="001B4E06">
              <w:rPr>
                <w:color w:val="FF0000"/>
              </w:rPr>
              <w:t xml:space="preserve">_id from t_mall_sku_attr_value </w:t>
            </w:r>
            <w:r w:rsidRPr="00F43E15">
              <w:rPr>
                <w:color w:val="FF0000"/>
              </w:rPr>
              <w:t>where shxm_id = 13 and shxzh_id = 30) sku1</w:t>
            </w:r>
          </w:p>
          <w:p w:rsidR="00C70C6A" w:rsidRPr="00F43E15" w:rsidRDefault="00C70C6A" w:rsidP="00E9226C">
            <w:pPr>
              <w:rPr>
                <w:color w:val="FF0000"/>
              </w:rPr>
            </w:pPr>
          </w:p>
          <w:p w:rsidR="00D111E0" w:rsidRDefault="00D111E0" w:rsidP="00E9226C">
            <w:pPr>
              <w:rPr>
                <w:color w:val="FF0000"/>
              </w:rPr>
            </w:pPr>
            <w:r w:rsidRPr="00F43E15">
              <w:rPr>
                <w:color w:val="FF0000"/>
              </w:rPr>
              <w:t>W</w:t>
            </w:r>
            <w:r w:rsidR="00E9226C" w:rsidRPr="00F43E15">
              <w:rPr>
                <w:color w:val="FF0000"/>
              </w:rPr>
              <w:t>here</w:t>
            </w:r>
          </w:p>
          <w:p w:rsidR="00D111E0" w:rsidRDefault="00D111E0" w:rsidP="00E9226C">
            <w:pPr>
              <w:rPr>
                <w:color w:val="FF0000"/>
              </w:rPr>
            </w:pPr>
          </w:p>
          <w:p w:rsidR="0031157C" w:rsidRDefault="00E9226C" w:rsidP="00E9226C">
            <w:pPr>
              <w:rPr>
                <w:color w:val="FF0000"/>
              </w:rPr>
            </w:pPr>
            <w:r w:rsidRPr="00F43E15">
              <w:rPr>
                <w:color w:val="FF0000"/>
              </w:rPr>
              <w:t>sku0.sku_id = sku1.sku_id</w:t>
            </w:r>
            <w:r w:rsidR="00464CE8">
              <w:rPr>
                <w:color w:val="FF0000"/>
              </w:rPr>
              <w:t xml:space="preserve"> and </w:t>
            </w:r>
            <w:r w:rsidR="00B92688">
              <w:rPr>
                <w:color w:val="FF0000"/>
              </w:rPr>
              <w:t>…</w:t>
            </w:r>
          </w:p>
          <w:p w:rsidR="00E9226C" w:rsidRDefault="00E9226C" w:rsidP="00E9226C">
            <w:r w:rsidRPr="0031157C">
              <w:rPr>
                <w:color w:val="0070C0"/>
              </w:rPr>
              <w:t>)</w:t>
            </w:r>
          </w:p>
        </w:tc>
      </w:tr>
    </w:tbl>
    <w:p w:rsidR="00E9226C" w:rsidRDefault="00E9226C" w:rsidP="00E4687A"/>
    <w:p w:rsidR="00E9226C" w:rsidRDefault="00E9226C" w:rsidP="00E4687A"/>
    <w:p w:rsidR="00E9226C" w:rsidRDefault="000E0B69" w:rsidP="000E0B69">
      <w:pPr>
        <w:pStyle w:val="1"/>
      </w:pPr>
      <w:r>
        <w:rPr>
          <w:rFonts w:hint="eastAsia"/>
        </w:rPr>
        <w:t>7</w:t>
      </w:r>
      <w:r>
        <w:t xml:space="preserve"> </w:t>
      </w:r>
      <w:r>
        <w:t>任务</w:t>
      </w:r>
    </w:p>
    <w:p w:rsidR="003F2BE2" w:rsidRDefault="003F2BE2" w:rsidP="003F2BE2">
      <w:r>
        <w:t xml:space="preserve">1 </w:t>
      </w:r>
      <w:r>
        <w:t>商品检索功能完成</w:t>
      </w:r>
    </w:p>
    <w:p w:rsidR="003F2BE2" w:rsidRDefault="003F2BE2" w:rsidP="003F2BE2">
      <w:r>
        <w:t xml:space="preserve">2 </w:t>
      </w:r>
      <w:r w:rsidR="000B2DAA">
        <w:t>多选、分页</w:t>
      </w:r>
      <w:r w:rsidR="00F17E25">
        <w:t>、</w:t>
      </w:r>
      <w:r w:rsidR="00D01E7F">
        <w:t>商标</w:t>
      </w:r>
    </w:p>
    <w:p w:rsidR="00D01E7F" w:rsidRDefault="00D01E7F" w:rsidP="003F2BE2">
      <w:r>
        <w:t>单选：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B7EC9" w:rsidTr="009B7EC9">
        <w:tc>
          <w:tcPr>
            <w:tcW w:w="11046" w:type="dxa"/>
          </w:tcPr>
          <w:p w:rsidR="009B7EC9" w:rsidRDefault="009B7EC9" w:rsidP="009B7EC9">
            <w:pPr>
              <w:rPr>
                <w:rFonts w:hint="eastAsia"/>
              </w:rPr>
            </w:pPr>
            <w:r>
              <w:t>屏幕：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寸</w:t>
            </w:r>
          </w:p>
          <w:p w:rsidR="009B7EC9" w:rsidRDefault="009B7EC9" w:rsidP="003F2BE2">
            <w:pPr>
              <w:rPr>
                <w:rFonts w:hint="eastAsia"/>
              </w:rPr>
            </w:pPr>
            <w:r>
              <w:t>分辨率：</w:t>
            </w:r>
            <w:r>
              <w:t>1024</w:t>
            </w:r>
            <w:r>
              <w:t>：</w:t>
            </w:r>
          </w:p>
          <w:p w:rsidR="009B7EC9" w:rsidRDefault="00E5431D" w:rsidP="003F2BE2">
            <w:pPr>
              <w:rPr>
                <w:rFonts w:hint="eastAsia"/>
              </w:rPr>
            </w:pPr>
            <w:r>
              <w:rPr>
                <w:rFonts w:hint="eastAsia"/>
              </w:rPr>
              <w:t>色差：</w:t>
            </w:r>
            <w:r>
              <w:rPr>
                <w:rFonts w:hint="eastAsia"/>
              </w:rPr>
              <w:t>24</w:t>
            </w:r>
          </w:p>
        </w:tc>
      </w:tr>
    </w:tbl>
    <w:p w:rsidR="009B7EC9" w:rsidRDefault="009B7EC9" w:rsidP="003F2BE2">
      <w:pPr>
        <w:rPr>
          <w:rFonts w:hint="eastAsia"/>
        </w:rPr>
      </w:pPr>
    </w:p>
    <w:p w:rsidR="00D01E7F" w:rsidRDefault="00B31540" w:rsidP="003F2BE2">
      <w:r>
        <w:rPr>
          <w:rFonts w:hint="eastAsia"/>
        </w:rPr>
        <w:t>多选</w:t>
      </w:r>
      <w:r w:rsidR="00411946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160B5" w:rsidTr="007160B5">
        <w:tc>
          <w:tcPr>
            <w:tcW w:w="11046" w:type="dxa"/>
          </w:tcPr>
          <w:p w:rsidR="007160B5" w:rsidRDefault="007160B5" w:rsidP="007160B5">
            <w:r>
              <w:t>屏幕：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寸</w:t>
            </w:r>
          </w:p>
          <w:p w:rsidR="007160B5" w:rsidRDefault="007160B5" w:rsidP="007160B5">
            <w:pPr>
              <w:rPr>
                <w:rFonts w:hint="eastAsia"/>
              </w:rPr>
            </w:pPr>
            <w:r>
              <w:t>屏幕：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寸</w:t>
            </w:r>
          </w:p>
          <w:p w:rsidR="007160B5" w:rsidRPr="007160B5" w:rsidRDefault="007160B5" w:rsidP="007160B5">
            <w:pPr>
              <w:rPr>
                <w:rFonts w:hint="eastAsia"/>
              </w:rPr>
            </w:pPr>
            <w:r>
              <w:t>屏幕：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寸</w:t>
            </w:r>
          </w:p>
          <w:p w:rsidR="007160B5" w:rsidRDefault="007160B5" w:rsidP="007160B5">
            <w:r>
              <w:t>分辨率：</w:t>
            </w:r>
            <w:r>
              <w:t>1024</w:t>
            </w:r>
          </w:p>
          <w:p w:rsidR="00811EF8" w:rsidRDefault="00811EF8" w:rsidP="007160B5">
            <w:pPr>
              <w:rPr>
                <w:rFonts w:hint="eastAsia"/>
              </w:rPr>
            </w:pPr>
            <w:r>
              <w:t>分辨率：</w:t>
            </w:r>
            <w:r w:rsidR="000C564A">
              <w:t>2048</w:t>
            </w:r>
          </w:p>
          <w:p w:rsidR="00811EF8" w:rsidRDefault="00811EF8" w:rsidP="007160B5">
            <w:pPr>
              <w:rPr>
                <w:rFonts w:hint="eastAsia"/>
              </w:rPr>
            </w:pPr>
            <w:r>
              <w:t>分辨率：</w:t>
            </w:r>
            <w:r w:rsidR="000C564A">
              <w:t>4096</w:t>
            </w:r>
          </w:p>
          <w:p w:rsidR="007160B5" w:rsidRDefault="007160B5" w:rsidP="007160B5">
            <w:r>
              <w:rPr>
                <w:rFonts w:hint="eastAsia"/>
              </w:rPr>
              <w:t>色差：</w:t>
            </w:r>
            <w:r>
              <w:rPr>
                <w:rFonts w:hint="eastAsia"/>
              </w:rPr>
              <w:t>24</w:t>
            </w:r>
          </w:p>
          <w:p w:rsidR="00466834" w:rsidRDefault="00466834" w:rsidP="007160B5">
            <w:r>
              <w:rPr>
                <w:rFonts w:hint="eastAsia"/>
              </w:rPr>
              <w:t>色差：</w:t>
            </w:r>
            <w:r>
              <w:rPr>
                <w:rFonts w:hint="eastAsia"/>
              </w:rPr>
              <w:t>48</w:t>
            </w:r>
          </w:p>
          <w:p w:rsidR="00466834" w:rsidRDefault="00466834" w:rsidP="007160B5">
            <w:pPr>
              <w:rPr>
                <w:rFonts w:hint="eastAsia"/>
              </w:rPr>
            </w:pPr>
            <w:r>
              <w:rPr>
                <w:rFonts w:hint="eastAsia"/>
              </w:rPr>
              <w:t>色差：</w:t>
            </w:r>
            <w:r>
              <w:rPr>
                <w:rFonts w:hint="eastAsia"/>
              </w:rPr>
              <w:t>96</w:t>
            </w:r>
            <w:bookmarkStart w:id="0" w:name="_GoBack"/>
            <w:bookmarkEnd w:id="0"/>
          </w:p>
        </w:tc>
      </w:tr>
    </w:tbl>
    <w:p w:rsidR="00411946" w:rsidRPr="003F2BE2" w:rsidRDefault="00411946" w:rsidP="003F2BE2">
      <w:pPr>
        <w:rPr>
          <w:rFonts w:hint="eastAsia"/>
        </w:rPr>
      </w:pPr>
    </w:p>
    <w:p w:rsidR="00E9226C" w:rsidRDefault="00E9226C" w:rsidP="00E4687A"/>
    <w:p w:rsidR="00E9226C" w:rsidRDefault="00E9226C" w:rsidP="00E4687A"/>
    <w:p w:rsidR="00E9226C" w:rsidRDefault="00E9226C" w:rsidP="00E4687A"/>
    <w:p w:rsidR="00E9226C" w:rsidRDefault="00E9226C" w:rsidP="00E4687A">
      <w:pPr>
        <w:rPr>
          <w:rFonts w:hint="eastAsia"/>
        </w:rPr>
      </w:pPr>
    </w:p>
    <w:p w:rsidR="00E9226C" w:rsidRDefault="00E9226C" w:rsidP="00E4687A"/>
    <w:p w:rsidR="00E9226C" w:rsidRDefault="00E9226C" w:rsidP="00E4687A"/>
    <w:p w:rsidR="00E9226C" w:rsidRDefault="00E9226C" w:rsidP="00E4687A"/>
    <w:p w:rsidR="00E9226C" w:rsidRDefault="00E9226C" w:rsidP="00E4687A"/>
    <w:p w:rsidR="00E9226C" w:rsidRDefault="00E9226C" w:rsidP="00E4687A">
      <w:pPr>
        <w:rPr>
          <w:rFonts w:hint="eastAsia"/>
        </w:rPr>
      </w:pPr>
    </w:p>
    <w:p w:rsidR="00F11848" w:rsidRPr="00E4687A" w:rsidRDefault="00F11848" w:rsidP="00E4687A">
      <w:pPr>
        <w:rPr>
          <w:rFonts w:hint="eastAsia"/>
        </w:rPr>
      </w:pPr>
    </w:p>
    <w:sectPr w:rsidR="00F11848" w:rsidRPr="00E4687A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30E" w:rsidRDefault="001A730E" w:rsidP="005738D8">
      <w:r>
        <w:separator/>
      </w:r>
    </w:p>
  </w:endnote>
  <w:endnote w:type="continuationSeparator" w:id="0">
    <w:p w:rsidR="001A730E" w:rsidRDefault="001A730E" w:rsidP="00573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30E" w:rsidRDefault="001A730E" w:rsidP="005738D8">
      <w:r>
        <w:separator/>
      </w:r>
    </w:p>
  </w:footnote>
  <w:footnote w:type="continuationSeparator" w:id="0">
    <w:p w:rsidR="001A730E" w:rsidRDefault="001A730E" w:rsidP="00573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92"/>
    <w:rsid w:val="000104C0"/>
    <w:rsid w:val="00013368"/>
    <w:rsid w:val="00031E01"/>
    <w:rsid w:val="00032E7E"/>
    <w:rsid w:val="0003498D"/>
    <w:rsid w:val="00053042"/>
    <w:rsid w:val="000B2DAA"/>
    <w:rsid w:val="000C564A"/>
    <w:rsid w:val="000D4B67"/>
    <w:rsid w:val="000E0B69"/>
    <w:rsid w:val="000F46AD"/>
    <w:rsid w:val="0010215A"/>
    <w:rsid w:val="00180F03"/>
    <w:rsid w:val="0019680D"/>
    <w:rsid w:val="001A730E"/>
    <w:rsid w:val="001B4E06"/>
    <w:rsid w:val="001C1A25"/>
    <w:rsid w:val="001D74EA"/>
    <w:rsid w:val="001F1D75"/>
    <w:rsid w:val="0024321F"/>
    <w:rsid w:val="002663EA"/>
    <w:rsid w:val="002968A4"/>
    <w:rsid w:val="002A079E"/>
    <w:rsid w:val="002C2640"/>
    <w:rsid w:val="00303B97"/>
    <w:rsid w:val="0031157C"/>
    <w:rsid w:val="00331F38"/>
    <w:rsid w:val="003A1CBE"/>
    <w:rsid w:val="003B0090"/>
    <w:rsid w:val="003B42E1"/>
    <w:rsid w:val="003B750B"/>
    <w:rsid w:val="003F2000"/>
    <w:rsid w:val="003F2BE2"/>
    <w:rsid w:val="00411946"/>
    <w:rsid w:val="004343E2"/>
    <w:rsid w:val="00464CE8"/>
    <w:rsid w:val="00466834"/>
    <w:rsid w:val="00482505"/>
    <w:rsid w:val="0048693B"/>
    <w:rsid w:val="004C1E82"/>
    <w:rsid w:val="005738D8"/>
    <w:rsid w:val="005768CC"/>
    <w:rsid w:val="005B73C2"/>
    <w:rsid w:val="005D0E1A"/>
    <w:rsid w:val="005D1FE4"/>
    <w:rsid w:val="005E2533"/>
    <w:rsid w:val="005E76FE"/>
    <w:rsid w:val="00615EBA"/>
    <w:rsid w:val="00623644"/>
    <w:rsid w:val="0069640B"/>
    <w:rsid w:val="006C5649"/>
    <w:rsid w:val="006F5978"/>
    <w:rsid w:val="00715262"/>
    <w:rsid w:val="007160B5"/>
    <w:rsid w:val="00736991"/>
    <w:rsid w:val="00753602"/>
    <w:rsid w:val="00777A77"/>
    <w:rsid w:val="00790D47"/>
    <w:rsid w:val="007B32A1"/>
    <w:rsid w:val="00811EF8"/>
    <w:rsid w:val="008B19D3"/>
    <w:rsid w:val="008F4581"/>
    <w:rsid w:val="008F6044"/>
    <w:rsid w:val="00906818"/>
    <w:rsid w:val="009135B7"/>
    <w:rsid w:val="00916292"/>
    <w:rsid w:val="00926A04"/>
    <w:rsid w:val="009372C1"/>
    <w:rsid w:val="00990BD0"/>
    <w:rsid w:val="009A317C"/>
    <w:rsid w:val="009B7A19"/>
    <w:rsid w:val="009B7EC9"/>
    <w:rsid w:val="009D7CC7"/>
    <w:rsid w:val="009E4FCA"/>
    <w:rsid w:val="00A80B58"/>
    <w:rsid w:val="00B31540"/>
    <w:rsid w:val="00B92688"/>
    <w:rsid w:val="00BB6B89"/>
    <w:rsid w:val="00BD7FCE"/>
    <w:rsid w:val="00BE159E"/>
    <w:rsid w:val="00C204E7"/>
    <w:rsid w:val="00C4252B"/>
    <w:rsid w:val="00C528BE"/>
    <w:rsid w:val="00C70C6A"/>
    <w:rsid w:val="00CC166A"/>
    <w:rsid w:val="00D01E7F"/>
    <w:rsid w:val="00D111E0"/>
    <w:rsid w:val="00D376F3"/>
    <w:rsid w:val="00D41838"/>
    <w:rsid w:val="00DA292C"/>
    <w:rsid w:val="00DB4B7A"/>
    <w:rsid w:val="00DF5788"/>
    <w:rsid w:val="00E4687A"/>
    <w:rsid w:val="00E47F2A"/>
    <w:rsid w:val="00E5431D"/>
    <w:rsid w:val="00E575D8"/>
    <w:rsid w:val="00E9226C"/>
    <w:rsid w:val="00EF5733"/>
    <w:rsid w:val="00F11848"/>
    <w:rsid w:val="00F17E25"/>
    <w:rsid w:val="00F32DA8"/>
    <w:rsid w:val="00F4161D"/>
    <w:rsid w:val="00F43E15"/>
    <w:rsid w:val="00F60D3D"/>
    <w:rsid w:val="00F87FB2"/>
    <w:rsid w:val="00F90CD4"/>
    <w:rsid w:val="00FC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2A8AC8-080B-4DE2-9986-E20C49D2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E1"/>
    <w:rPr>
      <w:rFonts w:eastAsia="华文细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B42E1"/>
    <w:rPr>
      <w:rFonts w:asciiTheme="majorHAnsi" w:eastAsia="华文细黑" w:hAnsiTheme="majorHAnsi" w:cstheme="majorBidi"/>
      <w:b/>
      <w:bCs/>
      <w:sz w:val="44"/>
      <w:szCs w:val="32"/>
    </w:rPr>
  </w:style>
  <w:style w:type="paragraph" w:styleId="a4">
    <w:name w:val="header"/>
    <w:basedOn w:val="a"/>
    <w:link w:val="Char0"/>
    <w:uiPriority w:val="99"/>
    <w:unhideWhenUsed/>
    <w:rsid w:val="00573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738D8"/>
    <w:rPr>
      <w:rFonts w:eastAsia="华文细黑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73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738D8"/>
    <w:rPr>
      <w:rFonts w:eastAsia="华文细黑"/>
      <w:sz w:val="18"/>
      <w:szCs w:val="18"/>
    </w:rPr>
  </w:style>
  <w:style w:type="table" w:styleId="a6">
    <w:name w:val="Table Grid"/>
    <w:basedOn w:val="a1"/>
    <w:uiPriority w:val="59"/>
    <w:rsid w:val="00C42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33256-B33E-4A45-87DE-E48A40F5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438</TotalTime>
  <Pages>6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128</cp:revision>
  <dcterms:created xsi:type="dcterms:W3CDTF">2017-11-04T06:31:00Z</dcterms:created>
  <dcterms:modified xsi:type="dcterms:W3CDTF">2017-11-06T10:12:00Z</dcterms:modified>
</cp:coreProperties>
</file>